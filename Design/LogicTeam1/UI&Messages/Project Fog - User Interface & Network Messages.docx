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5E" w:rsidRDefault="00F14C5E" w:rsidP="00AF28A1">
      <w:pPr>
        <w:pStyle w:val="Title"/>
        <w:jc w:val="center"/>
        <w:rPr>
          <w:sz w:val="72"/>
        </w:rPr>
      </w:pPr>
      <w:r>
        <w:rPr>
          <w:sz w:val="72"/>
        </w:rPr>
        <w:t>Project Fog</w:t>
      </w:r>
    </w:p>
    <w:p w:rsidR="00353CA0" w:rsidRDefault="00DD0B01" w:rsidP="00AF28A1">
      <w:pPr>
        <w:pStyle w:val="Title"/>
        <w:jc w:val="center"/>
        <w:rPr>
          <w:sz w:val="72"/>
        </w:rPr>
      </w:pPr>
      <w:r w:rsidRPr="00AF28A1">
        <w:rPr>
          <w:sz w:val="72"/>
        </w:rPr>
        <w:t>User Interface and Network Messages</w:t>
      </w:r>
    </w:p>
    <w:p w:rsidR="00AF28A1" w:rsidRDefault="00AF28A1" w:rsidP="00AF28A1">
      <w:pPr>
        <w:pStyle w:val="Heading1"/>
      </w:pPr>
    </w:p>
    <w:p w:rsidR="00AF28A1" w:rsidRDefault="00AF28A1" w:rsidP="00AF28A1"/>
    <w:p w:rsidR="00AF28A1" w:rsidRDefault="00AF28A1" w:rsidP="00AF28A1"/>
    <w:p w:rsidR="00AF28A1" w:rsidRDefault="00AF28A1" w:rsidP="00AF28A1"/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Heading1"/>
      </w:pPr>
    </w:p>
    <w:p w:rsidR="00AF28A1" w:rsidRDefault="00AF28A1" w:rsidP="00AF28A1">
      <w:pPr>
        <w:pStyle w:val="IntenseQuote"/>
      </w:pPr>
      <w:r>
        <w:t>Author</w:t>
      </w:r>
    </w:p>
    <w:p w:rsidR="00AF28A1" w:rsidRPr="00AF28A1" w:rsidRDefault="00AF28A1" w:rsidP="00AF28A1">
      <w:pPr>
        <w:jc w:val="center"/>
      </w:pPr>
      <w:r>
        <w:t>Julian Brandrick – A00789229</w:t>
      </w:r>
    </w:p>
    <w:p w:rsidR="00AF28A1" w:rsidRPr="00AF28A1" w:rsidRDefault="00AF28A1" w:rsidP="00AF28A1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1425592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F28A1" w:rsidRDefault="00AF28A1">
          <w:pPr>
            <w:pStyle w:val="TOCHeading"/>
          </w:pPr>
          <w:r>
            <w:t>Table of Contents</w:t>
          </w:r>
        </w:p>
        <w:p w:rsidR="00506C9A" w:rsidRDefault="00AF28A1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562666" w:history="1">
            <w:r w:rsidR="00506C9A" w:rsidRPr="00F95310">
              <w:rPr>
                <w:rStyle w:val="Hyperlink"/>
                <w:noProof/>
              </w:rPr>
              <w:t>Overview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_Toc410562666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3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67" w:history="1">
            <w:r w:rsidR="00506C9A" w:rsidRPr="00F95310">
              <w:rPr>
                <w:rStyle w:val="Hyperlink"/>
                <w:noProof/>
              </w:rPr>
              <w:t>State Diagram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_Toc410562667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3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68" w:history="1">
            <w:r w:rsidR="00506C9A" w:rsidRPr="00F95310">
              <w:rPr>
                <w:rStyle w:val="Hyperlink"/>
                <w:noProof/>
              </w:rPr>
              <w:t>Legend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_Toc410562668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3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69" w:history="1">
            <w:r w:rsidR="00506C9A" w:rsidRPr="00F95310">
              <w:rPr>
                <w:rStyle w:val="Hyperlink"/>
                <w:noProof/>
              </w:rPr>
              <w:t>Diagram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_Toc410562669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4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0" w:history="1">
            <w:r w:rsidR="00506C9A" w:rsidRPr="00F95310">
              <w:rPr>
                <w:rStyle w:val="Hyperlink"/>
                <w:noProof/>
              </w:rPr>
              <w:t>Menu Functionality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_Toc410562670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1" w:history="1">
            <w:r w:rsidR="00506C9A" w:rsidRPr="00F95310">
              <w:rPr>
                <w:rStyle w:val="Hyperlink"/>
                <w:noProof/>
              </w:rPr>
              <w:t>Button Class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_Toc410562671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2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_Toc410562672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3" w:history="1">
            <w:r w:rsidR="00506C9A" w:rsidRPr="00F95310">
              <w:rPr>
                <w:rStyle w:val="Hyperlink"/>
                <w:noProof/>
              </w:rPr>
              <w:t>RedirectButton Class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_Toc410562673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4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_Toc410562674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5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5" w:history="1">
            <w:r w:rsidR="00506C9A" w:rsidRPr="00F95310">
              <w:rPr>
                <w:rStyle w:val="Hyperlink"/>
                <w:noProof/>
              </w:rPr>
              <w:t>UtilityButton class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_Toc410562675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6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6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_Toc410562676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6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7" w:history="1">
            <w:r w:rsidR="00506C9A" w:rsidRPr="00F95310">
              <w:rPr>
                <w:rStyle w:val="Hyperlink"/>
                <w:noProof/>
              </w:rPr>
              <w:t>ActionButton class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_Toc410562677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6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8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_Toc410562678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6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79" w:history="1">
            <w:r w:rsidR="00506C9A" w:rsidRPr="00F95310">
              <w:rPr>
                <w:rStyle w:val="Hyperlink"/>
                <w:noProof/>
              </w:rPr>
              <w:t>Diagram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_Toc410562679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7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0" w:history="1">
            <w:r w:rsidR="00506C9A" w:rsidRPr="00F95310">
              <w:rPr>
                <w:rStyle w:val="Hyperlink"/>
                <w:noProof/>
              </w:rPr>
              <w:t>Chat Functionality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_Toc410562680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7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1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_Toc410562681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8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2" w:history="1">
            <w:r w:rsidR="00506C9A" w:rsidRPr="00F95310">
              <w:rPr>
                <w:rStyle w:val="Hyperlink"/>
                <w:noProof/>
              </w:rPr>
              <w:t>Diagram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_Toc410562682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8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3" w:history="1">
            <w:r w:rsidR="00506C9A" w:rsidRPr="00F95310">
              <w:rPr>
                <w:rStyle w:val="Hyperlink"/>
                <w:noProof/>
              </w:rPr>
              <w:t>HUD Components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_Toc410562683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9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4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_Toc410562684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9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1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5" w:history="1">
            <w:r w:rsidR="00506C9A" w:rsidRPr="00F95310">
              <w:rPr>
                <w:rStyle w:val="Hyperlink"/>
                <w:noProof/>
              </w:rPr>
              <w:t>Network Message Protocol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_Toc410562685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9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6" w:history="1">
            <w:r w:rsidR="00506C9A" w:rsidRPr="00F95310">
              <w:rPr>
                <w:rStyle w:val="Hyperlink"/>
                <w:noProof/>
              </w:rPr>
              <w:t>Message class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_Toc410562686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10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7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_Toc410562687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10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8" w:history="1">
            <w:r w:rsidR="00506C9A" w:rsidRPr="00F95310">
              <w:rPr>
                <w:rStyle w:val="Hyperlink"/>
                <w:noProof/>
              </w:rPr>
              <w:t>EntityMessage class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_Toc410562688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10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89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_Toc410562689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10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0" w:history="1">
            <w:r w:rsidR="00506C9A" w:rsidRPr="00F95310">
              <w:rPr>
                <w:rStyle w:val="Hyperlink"/>
                <w:noProof/>
              </w:rPr>
              <w:t>UserMessage class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_Toc410562690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11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1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_Toc410562691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11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2" w:history="1">
            <w:r w:rsidR="00506C9A" w:rsidRPr="00F95310">
              <w:rPr>
                <w:rStyle w:val="Hyperlink"/>
                <w:noProof/>
              </w:rPr>
              <w:t>ConnectionMessage class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_Toc410562692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12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3" w:history="1">
            <w:r w:rsidR="00506C9A" w:rsidRPr="00F95310">
              <w:rPr>
                <w:rStyle w:val="Hyperlink"/>
                <w:noProof/>
              </w:rPr>
              <w:t>Pseudocode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_Toc410562693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12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506C9A" w:rsidRDefault="00010410">
          <w:pPr>
            <w:pStyle w:val="TOC2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410562694" w:history="1">
            <w:r w:rsidR="00506C9A" w:rsidRPr="00F95310">
              <w:rPr>
                <w:rStyle w:val="Hyperlink"/>
                <w:noProof/>
              </w:rPr>
              <w:t>Diagram</w:t>
            </w:r>
            <w:r w:rsidR="00506C9A">
              <w:rPr>
                <w:noProof/>
                <w:webHidden/>
              </w:rPr>
              <w:tab/>
            </w:r>
            <w:r w:rsidR="00506C9A">
              <w:rPr>
                <w:noProof/>
                <w:webHidden/>
              </w:rPr>
              <w:fldChar w:fldCharType="begin"/>
            </w:r>
            <w:r w:rsidR="00506C9A">
              <w:rPr>
                <w:noProof/>
                <w:webHidden/>
              </w:rPr>
              <w:instrText xml:space="preserve"> PAGEREF _Toc410562694 \h </w:instrText>
            </w:r>
            <w:r w:rsidR="00506C9A">
              <w:rPr>
                <w:noProof/>
                <w:webHidden/>
              </w:rPr>
            </w:r>
            <w:r w:rsidR="00506C9A">
              <w:rPr>
                <w:noProof/>
                <w:webHidden/>
              </w:rPr>
              <w:fldChar w:fldCharType="separate"/>
            </w:r>
            <w:r w:rsidR="00811347">
              <w:rPr>
                <w:noProof/>
                <w:webHidden/>
              </w:rPr>
              <w:t>12</w:t>
            </w:r>
            <w:r w:rsidR="00506C9A">
              <w:rPr>
                <w:noProof/>
                <w:webHidden/>
              </w:rPr>
              <w:fldChar w:fldCharType="end"/>
            </w:r>
          </w:hyperlink>
        </w:p>
        <w:p w:rsidR="00AF28A1" w:rsidRDefault="00AF28A1" w:rsidP="00AC1BF3">
          <w:r>
            <w:rPr>
              <w:b/>
              <w:bCs/>
              <w:noProof/>
            </w:rPr>
            <w:fldChar w:fldCharType="end"/>
          </w:r>
        </w:p>
      </w:sdtContent>
    </w:sdt>
    <w:p w:rsidR="00353CA0" w:rsidRDefault="00D932E5">
      <w:pPr>
        <w:pStyle w:val="Heading1"/>
      </w:pPr>
      <w:bookmarkStart w:id="0" w:name="_Toc410562666"/>
      <w:r>
        <w:lastRenderedPageBreak/>
        <w:t>Overview</w:t>
      </w:r>
      <w:bookmarkEnd w:id="0"/>
    </w:p>
    <w:p w:rsidR="00353CA0" w:rsidRDefault="00C35E30">
      <w:r>
        <w:t xml:space="preserve">This document contains the technical design details relating to the pure functionality of the general user interface and the handling of network messages. </w:t>
      </w:r>
      <w:r w:rsidR="00347D85">
        <w:t xml:space="preserve">These topics will be subsequently </w:t>
      </w:r>
      <w:r w:rsidR="00B51688">
        <w:t>separated into chat functionality, network message protocol, HUD components and menu functionality.</w:t>
      </w:r>
      <w:r w:rsidR="002450C8">
        <w:t xml:space="preserve"> The Project Fog game design document will be heavily referenced in this document.</w:t>
      </w:r>
    </w:p>
    <w:p w:rsidR="00E63F5C" w:rsidRDefault="00B17311" w:rsidP="00E63F5C">
      <w:r>
        <w:t xml:space="preserve">This aspect of game logic is very closely related to the work done by the Network and Multimedia teams. As it is, a few assumptions will be made as to how </w:t>
      </w:r>
      <w:r w:rsidR="005E0986">
        <w:t>much of these details belong to game logic</w:t>
      </w:r>
      <w:r>
        <w:t>.</w:t>
      </w:r>
    </w:p>
    <w:p w:rsidR="00E63F5C" w:rsidRDefault="00BD37A8" w:rsidP="00BD37A8">
      <w:pPr>
        <w:pStyle w:val="Heading1"/>
      </w:pPr>
      <w:bookmarkStart w:id="1" w:name="_Toc410562667"/>
      <w:r>
        <w:t>State Diagram</w:t>
      </w:r>
      <w:bookmarkEnd w:id="1"/>
    </w:p>
    <w:p w:rsidR="00BD37A8" w:rsidRDefault="00BD37A8" w:rsidP="00BD37A8">
      <w:r>
        <w:t>This is the state diagram for the flow of the menu.</w:t>
      </w:r>
      <w:r w:rsidR="005D4EF1">
        <w:t xml:space="preserve"> It will focus more on the functional elements rather than the visual.</w:t>
      </w:r>
    </w:p>
    <w:p w:rsidR="00750FF8" w:rsidRDefault="00750FF8" w:rsidP="00750FF8">
      <w:pPr>
        <w:pStyle w:val="Heading2"/>
      </w:pPr>
      <w:bookmarkStart w:id="2" w:name="_Toc410562668"/>
      <w:r>
        <w:t>Legend</w:t>
      </w:r>
      <w:bookmarkEnd w:id="2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5D4EF1" w:rsidTr="005D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Name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D4EF1">
              <w:rPr>
                <w:color w:val="000000" w:themeColor="text1"/>
              </w:rPr>
              <w:t>State Description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 w:rsidRPr="005D4EF1">
              <w:rPr>
                <w:color w:val="000000" w:themeColor="text1"/>
              </w:rPr>
              <w:t>Start</w:t>
            </w:r>
          </w:p>
        </w:tc>
        <w:tc>
          <w:tcPr>
            <w:tcW w:w="6094" w:type="dxa"/>
          </w:tcPr>
          <w:p w:rsidR="005D4EF1" w:rsidRPr="005D4EF1" w:rsidRDefault="005D4EF1" w:rsidP="005D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the application is first initialized.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 w:rsidRPr="005D4EF1">
              <w:rPr>
                <w:color w:val="000000" w:themeColor="text1"/>
              </w:rPr>
              <w:t>Main Menu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main navigational page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Button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Redirects from the Main Menu to the Options Menu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Menu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page that contains all of the adjustable technical settings for the game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Apply Button</w:t>
            </w:r>
          </w:p>
        </w:tc>
        <w:tc>
          <w:tcPr>
            <w:tcW w:w="6094" w:type="dxa"/>
          </w:tcPr>
          <w:p w:rsidR="005D4EF1" w:rsidRPr="005D4EF1" w:rsidRDefault="005D4EF1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Applies the settings the user has specified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to Server Button</w:t>
            </w:r>
          </w:p>
        </w:tc>
        <w:tc>
          <w:tcPr>
            <w:tcW w:w="6094" w:type="dxa"/>
          </w:tcPr>
          <w:p w:rsidR="005D4EF1" w:rsidRPr="005D4EF1" w:rsidRDefault="00A91E87" w:rsidP="00A9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Displays the Connect to Server Dialogue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Connect to Server Dialogue</w:t>
            </w:r>
          </w:p>
        </w:tc>
        <w:tc>
          <w:tcPr>
            <w:tcW w:w="6094" w:type="dxa"/>
          </w:tcPr>
          <w:p w:rsidR="005D4EF1" w:rsidRPr="005D4EF1" w:rsidRDefault="00A91E87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the user to enter a user name and the IP address of a server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P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Lobby Menu</w:t>
            </w:r>
          </w:p>
        </w:tc>
        <w:tc>
          <w:tcPr>
            <w:tcW w:w="6094" w:type="dxa"/>
          </w:tcPr>
          <w:p w:rsidR="005D4EF1" w:rsidRPr="005D4EF1" w:rsidRDefault="00215A7D" w:rsidP="00215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page that allows the different users to chat, select their class or aspects and join a game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Chat Box</w:t>
            </w:r>
          </w:p>
        </w:tc>
        <w:tc>
          <w:tcPr>
            <w:tcW w:w="6094" w:type="dxa"/>
          </w:tcPr>
          <w:p w:rsidR="005D4EF1" w:rsidRPr="005D4EF1" w:rsidRDefault="00215A7D" w:rsidP="00215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text input box that allows the user to send text messages to other users connected to the same server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Ready Button</w:t>
            </w:r>
          </w:p>
        </w:tc>
        <w:tc>
          <w:tcPr>
            <w:tcW w:w="6094" w:type="dxa"/>
          </w:tcPr>
          <w:p w:rsidR="005D4EF1" w:rsidRPr="005D4EF1" w:rsidRDefault="00215A7D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Sets the user’s ready status to true and changes their ready symbol from red to green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376E0D" w:rsidP="00376E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Vessel </w:t>
            </w:r>
            <w:r w:rsidR="005D4EF1">
              <w:rPr>
                <w:color w:val="000000" w:themeColor="text1"/>
              </w:rPr>
              <w:t>Button</w:t>
            </w:r>
          </w:p>
        </w:tc>
        <w:tc>
          <w:tcPr>
            <w:tcW w:w="6094" w:type="dxa"/>
          </w:tcPr>
          <w:p w:rsidR="005D4EF1" w:rsidRPr="005D4EF1" w:rsidRDefault="00215A7D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Redirects the user </w:t>
            </w:r>
            <w:r w:rsidR="00376E0D">
              <w:rPr>
                <w:color w:val="000000" w:themeColor="text1"/>
              </w:rPr>
              <w:t>to the Vessel Menu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376E0D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Vessel Menu</w:t>
            </w:r>
          </w:p>
        </w:tc>
        <w:tc>
          <w:tcPr>
            <w:tcW w:w="6094" w:type="dxa"/>
          </w:tcPr>
          <w:p w:rsidR="005D4EF1" w:rsidRPr="005D4EF1" w:rsidRDefault="00376E0D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the user to choose a Vessel class and ability</w:t>
            </w:r>
          </w:p>
        </w:tc>
      </w:tr>
      <w:tr w:rsidR="00376E0D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76E0D" w:rsidRDefault="00376E0D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Deity Aspect Button</w:t>
            </w:r>
          </w:p>
        </w:tc>
        <w:tc>
          <w:tcPr>
            <w:tcW w:w="6094" w:type="dxa"/>
          </w:tcPr>
          <w:p w:rsidR="00376E0D" w:rsidRPr="005D4EF1" w:rsidRDefault="00376E0D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Redirects the user to the Deity Aspect Menu</w:t>
            </w:r>
          </w:p>
        </w:tc>
      </w:tr>
      <w:tr w:rsidR="00376E0D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376E0D" w:rsidRDefault="00376E0D" w:rsidP="00376E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Deity Aspect Menu</w:t>
            </w:r>
          </w:p>
        </w:tc>
        <w:tc>
          <w:tcPr>
            <w:tcW w:w="6094" w:type="dxa"/>
          </w:tcPr>
          <w:p w:rsidR="00376E0D" w:rsidRPr="005D4EF1" w:rsidRDefault="00376E0D" w:rsidP="00750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Allows the user to pick</w:t>
            </w:r>
            <w:r w:rsidR="00402913">
              <w:rPr>
                <w:color w:val="000000" w:themeColor="text1"/>
              </w:rPr>
              <w:t xml:space="preserve"> Deity</w:t>
            </w:r>
            <w:r>
              <w:rPr>
                <w:color w:val="000000" w:themeColor="text1"/>
              </w:rPr>
              <w:t xml:space="preserve"> aspects</w:t>
            </w:r>
          </w:p>
        </w:tc>
      </w:tr>
      <w:tr w:rsidR="005D4EF1" w:rsidTr="005D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Exit Button</w:t>
            </w:r>
          </w:p>
        </w:tc>
        <w:tc>
          <w:tcPr>
            <w:tcW w:w="6094" w:type="dxa"/>
          </w:tcPr>
          <w:p w:rsidR="005D4EF1" w:rsidRPr="005D4EF1" w:rsidRDefault="00402913" w:rsidP="00750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Signals the application to start freeing its resources</w:t>
            </w:r>
          </w:p>
        </w:tc>
      </w:tr>
      <w:tr w:rsidR="005D4EF1" w:rsidTr="005D4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4EF1" w:rsidRDefault="005D4EF1" w:rsidP="00750F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End</w:t>
            </w:r>
          </w:p>
        </w:tc>
        <w:tc>
          <w:tcPr>
            <w:tcW w:w="6094" w:type="dxa"/>
          </w:tcPr>
          <w:p w:rsidR="005D4EF1" w:rsidRPr="005D4EF1" w:rsidRDefault="00402913" w:rsidP="0040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all of the applications resources are freed</w:t>
            </w:r>
          </w:p>
        </w:tc>
      </w:tr>
    </w:tbl>
    <w:p w:rsidR="00750FF8" w:rsidRPr="00750FF8" w:rsidRDefault="00750FF8" w:rsidP="00750FF8">
      <w:pPr>
        <w:rPr>
          <w:color w:val="FFC000"/>
        </w:rPr>
      </w:pPr>
    </w:p>
    <w:p w:rsidR="00E63F5C" w:rsidRDefault="00E63F5C" w:rsidP="00E63F5C"/>
    <w:p w:rsidR="00E63F5C" w:rsidRDefault="00E63F5C" w:rsidP="00E63F5C"/>
    <w:p w:rsidR="002A756B" w:rsidRDefault="002A756B" w:rsidP="00527B84">
      <w:pPr>
        <w:pStyle w:val="Heading2"/>
      </w:pPr>
      <w:bookmarkStart w:id="3" w:name="_Toc410562669"/>
      <w:r>
        <w:lastRenderedPageBreak/>
        <w:t>Diagram</w:t>
      </w:r>
      <w:bookmarkEnd w:id="3"/>
    </w:p>
    <w:p w:rsidR="002A756B" w:rsidRPr="002A756B" w:rsidRDefault="00FC30FA" w:rsidP="002A756B">
      <w:r>
        <w:tab/>
      </w:r>
      <w:r w:rsidR="00376E0D">
        <w:object w:dxaOrig="9001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03pt" o:ole="">
            <v:imagedata r:id="rId7" o:title=""/>
          </v:shape>
          <o:OLEObject Type="Embed" ProgID="Visio.Drawing.15" ShapeID="_x0000_i1025" DrawAspect="Content" ObjectID="_1484462573" r:id="rId8"/>
        </w:object>
      </w:r>
    </w:p>
    <w:p w:rsidR="00FB609E" w:rsidRDefault="006E57C7" w:rsidP="006E57C7">
      <w:pPr>
        <w:pStyle w:val="Heading1"/>
      </w:pPr>
      <w:bookmarkStart w:id="4" w:name="_Toc410562670"/>
      <w:r>
        <w:lastRenderedPageBreak/>
        <w:t>Menu Functionality</w:t>
      </w:r>
      <w:bookmarkEnd w:id="4"/>
    </w:p>
    <w:p w:rsidR="0076489F" w:rsidRDefault="003C0738" w:rsidP="0076489F">
      <w:r>
        <w:t xml:space="preserve">The functionality of the menu can essentially be broken down into </w:t>
      </w:r>
      <w:r w:rsidR="00CC67B0">
        <w:t>what kinds of buttons</w:t>
      </w:r>
      <w:r w:rsidR="00E152E8">
        <w:t xml:space="preserve"> there are and what are their responsibilit</w:t>
      </w:r>
      <w:r w:rsidR="00B87BA2">
        <w:t>i</w:t>
      </w:r>
      <w:r w:rsidR="00E152E8">
        <w:t>es</w:t>
      </w:r>
      <w:r w:rsidR="00884CBE">
        <w:t>. There</w:t>
      </w:r>
      <w:r w:rsidR="0041430E">
        <w:t xml:space="preserve"> are three types of buttons</w:t>
      </w:r>
      <w:r w:rsidR="001A0FD5">
        <w:t xml:space="preserve"> classes, all inheriting from a generic Button class</w:t>
      </w:r>
      <w:r w:rsidR="00F1728E">
        <w:t>.</w:t>
      </w:r>
    </w:p>
    <w:p w:rsidR="00AD0A2B" w:rsidRDefault="00AD0A2B" w:rsidP="00AD0A2B">
      <w:pPr>
        <w:pStyle w:val="Heading2"/>
      </w:pPr>
      <w:bookmarkStart w:id="5" w:name="_Toc410562671"/>
      <w:r>
        <w:t>Button Class</w:t>
      </w:r>
      <w:bookmarkEnd w:id="5"/>
    </w:p>
    <w:p w:rsidR="00DE1DD4" w:rsidRDefault="00710150" w:rsidP="00710150">
      <w:r>
        <w:t>This is a generic button with no functionality on its own</w:t>
      </w:r>
      <w:r w:rsidR="00B87BA2">
        <w:t>. It</w:t>
      </w:r>
      <w:r>
        <w:t xml:space="preserve"> holds the buttons ID and name</w:t>
      </w:r>
      <w:r w:rsidR="00B87BA2">
        <w:t xml:space="preserve"> as well as the abstract ButtonClicked function which will run whenever the button is clicked</w:t>
      </w:r>
      <w:r>
        <w:t>.</w:t>
      </w:r>
    </w:p>
    <w:bookmarkStart w:id="6" w:name="_Toc410562672"/>
    <w:p w:rsidR="00710150" w:rsidRPr="00710150" w:rsidRDefault="00F90048" w:rsidP="001317D9">
      <w:pPr>
        <w:pStyle w:val="Heading3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BA333A" wp14:editId="524BF9EE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5932170" cy="1140460"/>
                <wp:effectExtent l="0" t="0" r="114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140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class Button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button_name;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button_ID;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ButtonClicked ();</w:t>
                            </w:r>
                          </w:p>
                          <w:p w:rsidR="005D4EF1" w:rsidRPr="00032341" w:rsidRDefault="005D4EF1" w:rsidP="0003234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A3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9pt;margin-top:17.55pt;width:467.1pt;height:89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" fillcolor="white [3201]" strokecolor="#b01513 [3204]" strokeweight="1.5pt">
                <v:stroke endcap="round"/>
                <v:textbox>
                  <w:txbxContent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class Button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button_name;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button_ID;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ButtonClicked ();</w:t>
                      </w:r>
                    </w:p>
                    <w:p w:rsidR="005D4EF1" w:rsidRPr="00032341" w:rsidRDefault="005D4EF1" w:rsidP="0003234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0150">
        <w:t>Pseudocode</w:t>
      </w:r>
      <w:bookmarkEnd w:id="6"/>
    </w:p>
    <w:p w:rsidR="00997F0D" w:rsidRDefault="00DE1DD4" w:rsidP="00806C2F">
      <w:pPr>
        <w:pStyle w:val="Heading2"/>
      </w:pPr>
      <w:bookmarkStart w:id="7" w:name="_Toc410562673"/>
      <w:r>
        <w:t>Redirect</w:t>
      </w:r>
      <w:r w:rsidR="00997F0D">
        <w:t>Button</w:t>
      </w:r>
      <w:r w:rsidR="0072483E">
        <w:t xml:space="preserve"> Class</w:t>
      </w:r>
      <w:bookmarkEnd w:id="7"/>
    </w:p>
    <w:p w:rsidR="00C91999" w:rsidRDefault="00CC4F38" w:rsidP="00806C2F">
      <w:r>
        <w:t>Th</w:t>
      </w:r>
      <w:r w:rsidR="00706BB9">
        <w:t>is is</w:t>
      </w:r>
      <w:r>
        <w:t xml:space="preserve"> </w:t>
      </w:r>
      <w:r w:rsidRPr="0043360F">
        <w:rPr>
          <w:sz w:val="20"/>
        </w:rPr>
        <w:t>the</w:t>
      </w:r>
      <w:r>
        <w:t xml:space="preserve"> simplest type of button</w:t>
      </w:r>
      <w:r w:rsidR="001455EC">
        <w:t>. When clicked, a</w:t>
      </w:r>
      <w:r w:rsidR="00706BB9">
        <w:t xml:space="preserve"> new</w:t>
      </w:r>
      <w:r w:rsidR="001455EC">
        <w:t xml:space="preserve"> page </w:t>
      </w:r>
      <w:r w:rsidR="001E07B8">
        <w:t>is</w:t>
      </w:r>
      <w:r w:rsidR="001455EC">
        <w:t xml:space="preserve"> displayed</w:t>
      </w:r>
      <w:r w:rsidR="001E07B8">
        <w:t>.</w:t>
      </w:r>
      <w:r w:rsidR="0041430E">
        <w:t xml:space="preserve"> </w:t>
      </w:r>
      <w:r w:rsidR="003C4B1C">
        <w:t>It</w:t>
      </w:r>
      <w:r w:rsidR="0041430E">
        <w:t xml:space="preserve"> </w:t>
      </w:r>
      <w:r w:rsidR="00FE0CE8">
        <w:t>inherit</w:t>
      </w:r>
      <w:r w:rsidR="003C4B1C">
        <w:t>s</w:t>
      </w:r>
      <w:r w:rsidR="00FE0CE8">
        <w:t xml:space="preserve"> all of the Button</w:t>
      </w:r>
      <w:r w:rsidR="003C4B1C">
        <w:t xml:space="preserve"> class’</w:t>
      </w:r>
      <w:r w:rsidR="00FE0CE8">
        <w:t>s members and the abstract function ButtonClicked</w:t>
      </w:r>
      <w:r w:rsidR="00321182">
        <w:t>. It has a single native variable called</w:t>
      </w:r>
      <w:r w:rsidR="00213023">
        <w:t xml:space="preserve"> page_link which holds the descriptor for the new page.</w:t>
      </w:r>
    </w:p>
    <w:bookmarkStart w:id="8" w:name="_Toc410562674"/>
    <w:p w:rsidR="00577FA6" w:rsidRDefault="00FA0B23" w:rsidP="00577FA6">
      <w:pPr>
        <w:pStyle w:val="Heading3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C012B3" wp14:editId="2E9A44CE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932170" cy="1418590"/>
                <wp:effectExtent l="0" t="0" r="1143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185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class RedirectButton extends Button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page_link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ButtonClicked ()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Go to page_link’s page</w:t>
                            </w:r>
                          </w:p>
                          <w:p w:rsidR="005D4EF1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38049B" w:rsidRDefault="005D4EF1" w:rsidP="003804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12B3" id="_x0000_s1027" type="#_x0000_t202" style="position:absolute;margin-left:415.9pt;margin-top:18.05pt;width:467.1pt;height:111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" fillcolor="white [3201]" strokecolor="#b01513 [3204]" strokeweight="1.5pt">
                <v:stroke endcap="round"/>
                <v:textbox>
                  <w:txbxContent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class RedirectButton extends Button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page_link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ButtonClicked ()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Go to page_link’s page</w:t>
                      </w:r>
                    </w:p>
                    <w:p w:rsidR="005D4EF1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38049B" w:rsidRDefault="005D4EF1" w:rsidP="003804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FA6">
        <w:t>Pseudocode</w:t>
      </w:r>
      <w:bookmarkEnd w:id="8"/>
    </w:p>
    <w:p w:rsidR="00B93E58" w:rsidRPr="00B93E58" w:rsidRDefault="00B93E58" w:rsidP="00B93E58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>
        <w:br w:type="page"/>
      </w:r>
    </w:p>
    <w:p w:rsidR="00F90048" w:rsidRDefault="00F33711" w:rsidP="00F90048">
      <w:pPr>
        <w:pStyle w:val="Heading2"/>
      </w:pPr>
      <w:bookmarkStart w:id="9" w:name="_Toc410562675"/>
      <w:r>
        <w:lastRenderedPageBreak/>
        <w:t>UtilityButton class</w:t>
      </w:r>
      <w:bookmarkEnd w:id="9"/>
    </w:p>
    <w:p w:rsidR="00F33711" w:rsidRDefault="00F33711" w:rsidP="00F33711">
      <w:r>
        <w:t xml:space="preserve">This button type is </w:t>
      </w:r>
      <w:r w:rsidR="00D12D77">
        <w:t xml:space="preserve">the least </w:t>
      </w:r>
      <w:r w:rsidR="008942EC">
        <w:t>solid</w:t>
      </w:r>
      <w:r>
        <w:t>.</w:t>
      </w:r>
      <w:r w:rsidR="008942EC">
        <w:t xml:space="preserve"> </w:t>
      </w:r>
      <w:r w:rsidR="00EF6602">
        <w:t xml:space="preserve">It handles all option </w:t>
      </w:r>
      <w:r w:rsidR="00D33D31">
        <w:t>setting</w:t>
      </w:r>
      <w:r w:rsidR="00EF6602">
        <w:t xml:space="preserve"> changes</w:t>
      </w:r>
      <w:r w:rsidR="00DE200B">
        <w:t xml:space="preserve"> for the specific client. This is currently the least solid since there are no concrete option</w:t>
      </w:r>
      <w:r w:rsidR="00D33D31">
        <w:t xml:space="preserve"> </w:t>
      </w:r>
      <w:r w:rsidR="00DE200B">
        <w:t>s</w:t>
      </w:r>
      <w:r w:rsidR="00514E92">
        <w:t xml:space="preserve">ettings. Despite this I can assume that </w:t>
      </w:r>
      <w:r w:rsidR="000E62F5">
        <w:t xml:space="preserve">the options menu will have several settings that can all be changed independently and </w:t>
      </w:r>
      <w:r w:rsidR="007B67A9">
        <w:t>will be saved with an ‘Apply’ button</w:t>
      </w:r>
      <w:r w:rsidR="00DE200B">
        <w:t>.</w:t>
      </w:r>
      <w:r w:rsidR="005E7CC1">
        <w:t xml:space="preserve"> It makes the most sense for this button to be an Information Expert and simply hold all of the settings data, at least for now.</w:t>
      </w:r>
    </w:p>
    <w:p w:rsidR="00514E92" w:rsidRDefault="00514E92" w:rsidP="00514E92">
      <w:pPr>
        <w:pStyle w:val="Heading3"/>
      </w:pPr>
      <w:bookmarkStart w:id="10" w:name="_Toc410562676"/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4E5C43" wp14:editId="2C3676D8">
                <wp:simplePos x="0" y="0"/>
                <wp:positionH relativeFrom="margin">
                  <wp:posOffset>-9525</wp:posOffset>
                </wp:positionH>
                <wp:positionV relativeFrom="paragraph">
                  <wp:posOffset>233045</wp:posOffset>
                </wp:positionV>
                <wp:extent cx="5932170" cy="2223770"/>
                <wp:effectExtent l="0" t="0" r="1143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2223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11" w:name="_GoBack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class UtilityButton extends Button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/*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 Various settings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  resolution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  sound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etc</w:t>
                            </w:r>
                            <w:proofErr w:type="spellEnd"/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*/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ButtonClicked ()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Get value from each input control on the page</w:t>
                            </w:r>
                          </w:p>
                          <w:p w:rsidR="005D4EF1" w:rsidRDefault="005D4EF1" w:rsidP="0078550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Store them in variables</w:t>
                            </w:r>
                          </w:p>
                          <w:p w:rsidR="005D4EF1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38049B" w:rsidRDefault="005D4EF1" w:rsidP="00514E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bookmarkEnd w:id="11"/>
                          <w:p w:rsidR="005D4EF1" w:rsidRPr="00785508" w:rsidRDefault="005D4EF1" w:rsidP="00785508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E5C4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.75pt;margin-top:18.35pt;width:467.1pt;height:17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" fillcolor="white [3201]" strokecolor="#b01513 [3204]" strokeweight="1.5pt">
                <v:stroke endcap="round"/>
                <v:textbox>
                  <w:txbxContent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2" w:name="_GoBack"/>
                      <w:r>
                        <w:rPr>
                          <w:rFonts w:ascii="Courier New" w:hAnsi="Courier New" w:cs="Courier New"/>
                          <w:sz w:val="16"/>
                        </w:rPr>
                        <w:t>class UtilityButton extends Button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/*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 Various settings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  resolution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  sound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6"/>
                        </w:rPr>
                        <w:t>etc</w:t>
                      </w:r>
                      <w:proofErr w:type="spellEnd"/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*/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ButtonClicked ()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Get value from each input control on the page</w:t>
                      </w:r>
                    </w:p>
                    <w:p w:rsidR="005D4EF1" w:rsidRDefault="005D4EF1" w:rsidP="0078550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Store them in variables</w:t>
                      </w:r>
                    </w:p>
                    <w:p w:rsidR="005D4EF1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38049B" w:rsidRDefault="005D4EF1" w:rsidP="00514E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bookmarkEnd w:id="12"/>
                    <w:p w:rsidR="005D4EF1" w:rsidRPr="00785508" w:rsidRDefault="005D4EF1" w:rsidP="00785508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10"/>
    </w:p>
    <w:p w:rsidR="00514E92" w:rsidRDefault="00B072FC" w:rsidP="00B072FC">
      <w:pPr>
        <w:pStyle w:val="Heading2"/>
      </w:pPr>
      <w:bookmarkStart w:id="13" w:name="_Toc410562677"/>
      <w:r>
        <w:t>ActionButton class</w:t>
      </w:r>
      <w:bookmarkEnd w:id="13"/>
    </w:p>
    <w:p w:rsidR="00B072FC" w:rsidRDefault="00B072FC" w:rsidP="00B072FC">
      <w:r>
        <w:t xml:space="preserve">This button type is the most complex, it is any button that is connected to data that must be sent to the </w:t>
      </w:r>
      <w:r w:rsidR="003D156B">
        <w:t>server</w:t>
      </w:r>
      <w:r>
        <w:t xml:space="preserve">. </w:t>
      </w:r>
      <w:r w:rsidR="00EF361D">
        <w:t xml:space="preserve">It has two native variables, the first of which is user_name. </w:t>
      </w:r>
      <w:r w:rsidR="005737C0">
        <w:t>This is used to identify the client the network message is coming from</w:t>
      </w:r>
      <w:r w:rsidR="00EF361D">
        <w:t>. The second is user_data</w:t>
      </w:r>
      <w:r w:rsidR="005737C0">
        <w:t>, which holds the data related to the button click</w:t>
      </w:r>
      <w:r w:rsidR="00EF361D">
        <w:t>.</w:t>
      </w:r>
      <w:r w:rsidR="005737C0">
        <w:t xml:space="preserve"> </w:t>
      </w:r>
      <w:r w:rsidR="001E26DE">
        <w:t>W</w:t>
      </w:r>
      <w:r w:rsidR="005737C0">
        <w:t xml:space="preserve">hen ‘Connect to Server’ is clicked it sends the IP address, </w:t>
      </w:r>
      <w:r w:rsidR="003B0B88">
        <w:t>when a class is selected it sends the selected class</w:t>
      </w:r>
      <w:r w:rsidR="005737C0">
        <w:t>.</w:t>
      </w:r>
    </w:p>
    <w:p w:rsidR="005737C0" w:rsidRPr="00B072FC" w:rsidRDefault="005737C0" w:rsidP="005737C0">
      <w:pPr>
        <w:pStyle w:val="Heading3"/>
      </w:pPr>
      <w:bookmarkStart w:id="14" w:name="_Toc410562678"/>
      <w:r>
        <w:t>Pseudocode</w:t>
      </w:r>
      <w:bookmarkEnd w:id="14"/>
    </w:p>
    <w:p w:rsidR="00F90048" w:rsidRPr="00F90048" w:rsidRDefault="00BE420A" w:rsidP="00F90048"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7A03BA" wp14:editId="23EDC672">
                <wp:simplePos x="0" y="0"/>
                <wp:positionH relativeFrom="margin">
                  <wp:align>right</wp:align>
                </wp:positionH>
                <wp:positionV relativeFrom="paragraph">
                  <wp:posOffset>236386</wp:posOffset>
                </wp:positionV>
                <wp:extent cx="5932170" cy="1675130"/>
                <wp:effectExtent l="0" t="0" r="1143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675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class ActionButton extends Button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user_name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user_data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ButtonClicked ()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Create UserMessage with user_name and user_data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Call onUpdate network function with Message structure</w:t>
                            </w:r>
                          </w:p>
                          <w:p w:rsidR="005D4EF1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38049B" w:rsidRDefault="005D4EF1" w:rsidP="005737C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p w:rsidR="005D4EF1" w:rsidRPr="00B327E3" w:rsidRDefault="005D4EF1" w:rsidP="00B327E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03BA" id="_x0000_s1029" type="#_x0000_t202" style="position:absolute;margin-left:415.9pt;margin-top:18.6pt;width:467.1pt;height:131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" fillcolor="white [3201]" strokecolor="#b01513 [3204]" strokeweight="1.5pt">
                <v:stroke endcap="round"/>
                <v:textbox>
                  <w:txbxContent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class ActionButton extends Button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user_name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user_data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ButtonClicked ()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Create UserMessage with user_name and user_data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Call onUpdate network function with Message structure</w:t>
                      </w:r>
                    </w:p>
                    <w:p w:rsidR="005D4EF1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38049B" w:rsidRDefault="005D4EF1" w:rsidP="005737C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p w:rsidR="005D4EF1" w:rsidRPr="00B327E3" w:rsidRDefault="005D4EF1" w:rsidP="00B327E3">
                      <w:pPr>
                        <w:ind w:left="360"/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024">
        <w:t xml:space="preserve">The </w:t>
      </w:r>
      <w:r w:rsidR="007E3B6B" w:rsidRPr="007E3B6B">
        <w:t>UserMessage</w:t>
      </w:r>
      <w:r w:rsidR="007E3B6B">
        <w:t xml:space="preserve"> class</w:t>
      </w:r>
      <w:r w:rsidR="007E3B6B" w:rsidRPr="007E3B6B">
        <w:t xml:space="preserve"> </w:t>
      </w:r>
      <w:r w:rsidR="009A0024">
        <w:t>is explained in the N</w:t>
      </w:r>
      <w:r>
        <w:t>etwork Message Protocol section</w:t>
      </w:r>
      <w:r w:rsidR="0095083E">
        <w:t>.</w:t>
      </w:r>
    </w:p>
    <w:p w:rsidR="00782917" w:rsidRDefault="00782917" w:rsidP="00782917">
      <w:pPr>
        <w:pStyle w:val="Heading2"/>
      </w:pPr>
      <w:bookmarkStart w:id="15" w:name="_Toc410562679"/>
      <w:r>
        <w:lastRenderedPageBreak/>
        <w:t>Diagram</w:t>
      </w:r>
      <w:bookmarkEnd w:id="15"/>
    </w:p>
    <w:p w:rsidR="00782917" w:rsidRPr="00782917" w:rsidRDefault="002F4D6D" w:rsidP="00782917">
      <w:r>
        <w:object w:dxaOrig="12735" w:dyaOrig="4996">
          <v:shape id="_x0000_i1026" type="#_x0000_t75" style="width:468pt;height:183pt" o:ole="">
            <v:imagedata r:id="rId9" o:title=""/>
          </v:shape>
          <o:OLEObject Type="Embed" ProgID="Visio.Drawing.15" ShapeID="_x0000_i1026" DrawAspect="Content" ObjectID="_1484462574" r:id="rId10"/>
        </w:object>
      </w:r>
    </w:p>
    <w:p w:rsidR="00B93E58" w:rsidRDefault="00B93E58" w:rsidP="00112A86">
      <w:pPr>
        <w:pStyle w:val="Heading1"/>
      </w:pPr>
    </w:p>
    <w:p w:rsidR="006E57C7" w:rsidRDefault="006E57C7" w:rsidP="00112A86">
      <w:pPr>
        <w:pStyle w:val="Heading1"/>
      </w:pPr>
      <w:bookmarkStart w:id="16" w:name="_Toc410562680"/>
      <w:r>
        <w:t>Chat Functionality</w:t>
      </w:r>
      <w:bookmarkEnd w:id="16"/>
    </w:p>
    <w:p w:rsidR="00147DCD" w:rsidRDefault="007E2192" w:rsidP="006E57C7">
      <w:r>
        <w:t>Part of the chat functionality has been explained above,</w:t>
      </w:r>
      <w:r w:rsidR="00FA385E">
        <w:t xml:space="preserve"> pressing the Enter key to send </w:t>
      </w:r>
      <w:r w:rsidR="00FA385E" w:rsidRPr="00B93E58">
        <w:t>the text will be handled by an ActionButton</w:t>
      </w:r>
      <w:r w:rsidRPr="00B93E58">
        <w:t xml:space="preserve">. When </w:t>
      </w:r>
      <w:r w:rsidR="007A09B4" w:rsidRPr="00B93E58">
        <w:t>Enter is pressed it</w:t>
      </w:r>
      <w:r w:rsidRPr="00B93E58">
        <w:t xml:space="preserve"> will take the name</w:t>
      </w:r>
      <w:r>
        <w:t xml:space="preserve"> of the current client’s user and the text from the </w:t>
      </w:r>
      <w:r w:rsidR="00DD61B2">
        <w:t>text</w:t>
      </w:r>
      <w:r>
        <w:t xml:space="preserve">box and send </w:t>
      </w:r>
      <w:r w:rsidR="003F0997">
        <w:t>them in a Message structure</w:t>
      </w:r>
      <w:r>
        <w:t xml:space="preserve"> to the network.</w:t>
      </w:r>
      <w:r w:rsidR="00870A4E">
        <w:t xml:space="preserve"> </w:t>
      </w:r>
      <w:r w:rsidR="00147DCD">
        <w:t>It has two variables:</w:t>
      </w:r>
    </w:p>
    <w:p w:rsidR="009A7432" w:rsidRPr="000A68F6" w:rsidRDefault="00226200" w:rsidP="00147DCD">
      <w:pPr>
        <w:pStyle w:val="ListParagraph"/>
        <w:numPr>
          <w:ilvl w:val="0"/>
          <w:numId w:val="8"/>
        </w:numPr>
        <w:rPr>
          <w:sz w:val="20"/>
        </w:rPr>
      </w:pPr>
      <w:r w:rsidRPr="000A68F6">
        <w:rPr>
          <w:sz w:val="20"/>
        </w:rPr>
        <w:t>ActionButton</w:t>
      </w:r>
    </w:p>
    <w:p w:rsidR="00147DCD" w:rsidRPr="000A68F6" w:rsidRDefault="00147DCD" w:rsidP="00147DCD">
      <w:pPr>
        <w:pStyle w:val="ListParagraph"/>
        <w:numPr>
          <w:ilvl w:val="1"/>
          <w:numId w:val="8"/>
        </w:numPr>
        <w:rPr>
          <w:sz w:val="20"/>
        </w:rPr>
      </w:pPr>
      <w:r w:rsidRPr="000A68F6">
        <w:rPr>
          <w:sz w:val="20"/>
        </w:rPr>
        <w:t>Explained above</w:t>
      </w:r>
      <w:r w:rsidR="00107807">
        <w:rPr>
          <w:sz w:val="20"/>
        </w:rPr>
        <w:t>.</w:t>
      </w:r>
    </w:p>
    <w:p w:rsidR="00147DCD" w:rsidRPr="000A68F6" w:rsidRDefault="00147DCD" w:rsidP="00147DCD">
      <w:pPr>
        <w:pStyle w:val="ListParagraph"/>
        <w:numPr>
          <w:ilvl w:val="0"/>
          <w:numId w:val="8"/>
        </w:numPr>
        <w:rPr>
          <w:sz w:val="20"/>
        </w:rPr>
      </w:pPr>
      <w:r w:rsidRPr="000A68F6">
        <w:rPr>
          <w:sz w:val="20"/>
        </w:rPr>
        <w:t>TextBox</w:t>
      </w:r>
    </w:p>
    <w:p w:rsidR="00147DCD" w:rsidRPr="000A68F6" w:rsidRDefault="00147DCD" w:rsidP="00147DCD">
      <w:pPr>
        <w:pStyle w:val="ListParagraph"/>
        <w:numPr>
          <w:ilvl w:val="1"/>
          <w:numId w:val="8"/>
        </w:numPr>
        <w:rPr>
          <w:sz w:val="20"/>
        </w:rPr>
      </w:pPr>
      <w:r w:rsidRPr="000A68F6">
        <w:rPr>
          <w:sz w:val="20"/>
        </w:rPr>
        <w:t>A class used to represent an area on the screen that the user can enter text into. It has a buffer variable which holds characters and a KeyboardListener function which will take input from the keyboard and store it in the buffer.</w:t>
      </w:r>
    </w:p>
    <w:bookmarkStart w:id="17" w:name="_Toc410562681"/>
    <w:p w:rsidR="00265317" w:rsidRPr="00265317" w:rsidRDefault="008B4EEC" w:rsidP="009E4782">
      <w:pPr>
        <w:pStyle w:val="Heading2"/>
      </w:pPr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E2CF04" wp14:editId="5F2CB0DB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5932170" cy="4484370"/>
                <wp:effectExtent l="0" t="0" r="114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4484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class TextBox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buffer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KeyboardListener ()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Pull input from keyboard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Store input in buffer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0A68F6" w:rsidRDefault="005D4EF1" w:rsidP="000A68F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class ChatBox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ActionButton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TextBox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functions: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MouseListener ()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{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if click on TextBox is registered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Activate TextBox's KeyboardListener function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Get buffer from TextBox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if click on ActionButton is registered</w:t>
                            </w:r>
                          </w:p>
                          <w:p w:rsidR="005D4EF1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>if chat dialogue is not displayed</w:t>
                            </w:r>
                          </w:p>
                          <w:p w:rsidR="005D4EF1" w:rsidRDefault="005D4EF1" w:rsidP="009C04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    display chat dialogue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</w:t>
                            </w: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if buffer is empty</w:t>
                            </w:r>
                          </w:p>
                          <w:p w:rsidR="005D4EF1" w:rsidRDefault="005D4EF1" w:rsidP="009C04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    Ignore action</w:t>
                            </w:r>
                          </w:p>
                          <w:p w:rsidR="005D4EF1" w:rsidRDefault="005D4EF1" w:rsidP="009C04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else</w:t>
                            </w:r>
                          </w:p>
                          <w:p w:rsidR="005D4EF1" w:rsidRPr="009C04EB" w:rsidRDefault="005D4EF1" w:rsidP="009C04E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            </w:t>
                            </w: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Call ActionButton's ButtonClicked function with buffer</w:t>
                            </w:r>
                          </w:p>
                          <w:p w:rsidR="005D4EF1" w:rsidRPr="0066587C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}</w:t>
                            </w:r>
                          </w:p>
                          <w:p w:rsidR="005D4EF1" w:rsidRPr="00265317" w:rsidRDefault="005D4EF1" w:rsidP="0066587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66587C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CF04" id="_x0000_s1030" type="#_x0000_t202" style="position:absolute;margin-left:0;margin-top:20.7pt;width:467.1pt;height:353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class TextBox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buffer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KeyboardListener ()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Pull input from keyboard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Store input in buffer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0A68F6" w:rsidRDefault="005D4EF1" w:rsidP="000A68F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class ChatBox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ActionButton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TextBox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functions: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MouseListener ()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{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if click on TextBox is registered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    Activate TextBox's KeyboardListener function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    Get buffer from TextBox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if click on ActionButton is registered</w:t>
                      </w:r>
                    </w:p>
                    <w:p w:rsidR="005D4EF1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sz w:val="16"/>
                        </w:rPr>
                        <w:t>if chat dialogue is not displayed</w:t>
                      </w:r>
                    </w:p>
                    <w:p w:rsidR="005D4EF1" w:rsidRDefault="005D4EF1" w:rsidP="009C04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        display chat dialogue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    </w:t>
                      </w: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if buffer is empty</w:t>
                      </w:r>
                    </w:p>
                    <w:p w:rsidR="005D4EF1" w:rsidRDefault="005D4EF1" w:rsidP="009C04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            Ignore action</w:t>
                      </w:r>
                    </w:p>
                    <w:p w:rsidR="005D4EF1" w:rsidRDefault="005D4EF1" w:rsidP="009C04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    else</w:t>
                      </w:r>
                    </w:p>
                    <w:p w:rsidR="005D4EF1" w:rsidRPr="009C04EB" w:rsidRDefault="005D4EF1" w:rsidP="009C04E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</w:rPr>
                        <w:t xml:space="preserve">                    </w:t>
                      </w: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Call ActionButton's ButtonClicked function with buffer</w:t>
                      </w:r>
                    </w:p>
                    <w:p w:rsidR="005D4EF1" w:rsidRPr="0066587C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 xml:space="preserve">        }</w:t>
                      </w:r>
                    </w:p>
                    <w:p w:rsidR="005D4EF1" w:rsidRPr="00265317" w:rsidRDefault="005D4EF1" w:rsidP="0066587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66587C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5317">
        <w:t>Pseudocode</w:t>
      </w:r>
      <w:bookmarkEnd w:id="17"/>
    </w:p>
    <w:p w:rsidR="004E220A" w:rsidRDefault="004E220A" w:rsidP="007E3B6B">
      <w:pPr>
        <w:pStyle w:val="Heading2"/>
      </w:pPr>
    </w:p>
    <w:p w:rsidR="007E3B6B" w:rsidRDefault="007E3B6B" w:rsidP="007E3B6B">
      <w:pPr>
        <w:pStyle w:val="Heading2"/>
      </w:pPr>
      <w:bookmarkStart w:id="18" w:name="_Toc410562682"/>
      <w:r>
        <w:t>Diagram</w:t>
      </w:r>
      <w:bookmarkEnd w:id="18"/>
    </w:p>
    <w:p w:rsidR="007E3B6B" w:rsidRPr="007E3B6B" w:rsidRDefault="00945074" w:rsidP="007E3B6B">
      <w:r>
        <w:object w:dxaOrig="9526" w:dyaOrig="1606">
          <v:shape id="_x0000_i1027" type="#_x0000_t75" style="width:468pt;height:78.75pt" o:ole="">
            <v:imagedata r:id="rId11" o:title=""/>
          </v:shape>
          <o:OLEObject Type="Embed" ProgID="Visio.Drawing.15" ShapeID="_x0000_i1027" DrawAspect="Content" ObjectID="_1484462575" r:id="rId12"/>
        </w:object>
      </w:r>
    </w:p>
    <w:p w:rsidR="00104176" w:rsidRPr="00104176" w:rsidRDefault="00104176" w:rsidP="00104176">
      <w:pPr>
        <w:rPr>
          <w:rFonts w:asciiTheme="majorHAnsi" w:eastAsiaTheme="majorEastAsia" w:hAnsiTheme="majorHAnsi" w:cstheme="majorBidi"/>
          <w:b/>
          <w:bCs/>
          <w:color w:val="830F0E" w:themeColor="accent1" w:themeShade="BF"/>
          <w:sz w:val="28"/>
          <w:szCs w:val="28"/>
        </w:rPr>
      </w:pPr>
      <w:r>
        <w:br w:type="page"/>
      </w:r>
    </w:p>
    <w:p w:rsidR="006E57C7" w:rsidRDefault="006E57C7" w:rsidP="006E57C7">
      <w:pPr>
        <w:pStyle w:val="Heading1"/>
      </w:pPr>
      <w:bookmarkStart w:id="19" w:name="_Toc410562683"/>
      <w:r>
        <w:lastRenderedPageBreak/>
        <w:t>HUD Components</w:t>
      </w:r>
      <w:bookmarkEnd w:id="19"/>
    </w:p>
    <w:p w:rsidR="00B17311" w:rsidRDefault="0007412B" w:rsidP="006E57C7">
      <w:r>
        <w:t xml:space="preserve">This </w:t>
      </w:r>
      <w:r w:rsidR="00B17311">
        <w:t xml:space="preserve">part of the </w:t>
      </w:r>
      <w:r w:rsidR="003A60E7">
        <w:t>User Interface is about the functionality behind the users Heads-Up Display. With the previous sections it’s easy to see where the Game Logic responsibility starts and ends, but here it is a bit vaguer. For now I will assume that Game Logic’s focus will be on having the HUD data available and knowing when to change it.</w:t>
      </w:r>
      <w:r w:rsidR="00140D0E">
        <w:t xml:space="preserve"> There will be an </w:t>
      </w:r>
      <w:r w:rsidR="00DB73ED">
        <w:t>Init</w:t>
      </w:r>
      <w:r w:rsidR="00140D0E">
        <w:t>HUD function</w:t>
      </w:r>
      <w:r w:rsidR="00DB73ED">
        <w:t xml:space="preserve"> that will set all of the initial values for the HUD at the start of a round. There is also an UpdateHUD function</w:t>
      </w:r>
      <w:r w:rsidR="00140D0E">
        <w:t xml:space="preserve"> </w:t>
      </w:r>
      <w:r w:rsidR="00DB73ED">
        <w:t>that</w:t>
      </w:r>
      <w:r w:rsidR="00140D0E">
        <w:t xml:space="preserve"> waits for an event from the client that will signal it to update </w:t>
      </w:r>
      <w:r w:rsidR="00A20D7A">
        <w:t>a HUD element.</w:t>
      </w:r>
    </w:p>
    <w:bookmarkStart w:id="20" w:name="_Toc410562684"/>
    <w:p w:rsidR="003A60E7" w:rsidRPr="003A60E7" w:rsidRDefault="007D0B02" w:rsidP="00182BC8">
      <w:pPr>
        <w:pStyle w:val="Heading2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A3195C" wp14:editId="4B10BD22">
                <wp:simplePos x="0" y="0"/>
                <wp:positionH relativeFrom="margin">
                  <wp:align>center</wp:align>
                </wp:positionH>
                <wp:positionV relativeFrom="paragraph">
                  <wp:posOffset>358470</wp:posOffset>
                </wp:positionV>
                <wp:extent cx="5932170" cy="1391285"/>
                <wp:effectExtent l="0" t="0" r="1143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3912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Function InitHUD ()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Set initial values for all HUD elements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Function UpdateHUD ()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Wait for character event</w:t>
                            </w:r>
                          </w:p>
                          <w:p w:rsidR="005D4EF1" w:rsidRPr="00830A4C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Update HUD element based on character event</w:t>
                            </w:r>
                          </w:p>
                          <w:p w:rsidR="005D4EF1" w:rsidRPr="00745C0D" w:rsidRDefault="005D4EF1" w:rsidP="00830A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830A4C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195C" id="_x0000_s1031" type="#_x0000_t202" style="position:absolute;margin-left:0;margin-top:28.25pt;width:467.1pt;height:109.5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Function InitHUD ()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 xml:space="preserve">    Set initial values for all HUD elements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Function UpdateHUD ()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 xml:space="preserve">    Wait for character event</w:t>
                      </w:r>
                    </w:p>
                    <w:p w:rsidR="005D4EF1" w:rsidRPr="00830A4C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 xml:space="preserve">    Update HUD element based on character event</w:t>
                      </w:r>
                    </w:p>
                    <w:p w:rsidR="005D4EF1" w:rsidRPr="00745C0D" w:rsidRDefault="005D4EF1" w:rsidP="00830A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830A4C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0E7">
        <w:t>Pseudocode</w:t>
      </w:r>
      <w:bookmarkEnd w:id="20"/>
    </w:p>
    <w:p w:rsidR="006E57C7" w:rsidRDefault="006E57C7" w:rsidP="00D345A8">
      <w:pPr>
        <w:pStyle w:val="Heading1"/>
      </w:pPr>
      <w:bookmarkStart w:id="21" w:name="_Toc410562685"/>
      <w:r>
        <w:t>Network Message Protocol</w:t>
      </w:r>
      <w:bookmarkEnd w:id="21"/>
    </w:p>
    <w:p w:rsidR="002E62DB" w:rsidRDefault="000D3E51" w:rsidP="00857965">
      <w:r>
        <w:t xml:space="preserve">This section concerns </w:t>
      </w:r>
      <w:r w:rsidR="00741626">
        <w:t>the messages sent from a client, to the server and back to the other clients</w:t>
      </w:r>
      <w:r>
        <w:t xml:space="preserve">. </w:t>
      </w:r>
      <w:r w:rsidR="002E62DB">
        <w:t xml:space="preserve">Any time an event occurs with a </w:t>
      </w:r>
      <w:r w:rsidR="00462E69">
        <w:t>user</w:t>
      </w:r>
      <w:r w:rsidR="002E62DB">
        <w:t xml:space="preserve"> that all other </w:t>
      </w:r>
      <w:r w:rsidR="00462E69">
        <w:t>user</w:t>
      </w:r>
      <w:r w:rsidR="002E62DB">
        <w:t xml:space="preserve"> must know about</w:t>
      </w:r>
      <w:r w:rsidR="005B6957">
        <w:t xml:space="preserve"> </w:t>
      </w:r>
      <w:r w:rsidR="002E62DB">
        <w:t>(ex: vessel moved, enemy lost health, deity chats)</w:t>
      </w:r>
      <w:r w:rsidR="00462E69">
        <w:t>, any time an entity must be updated (ex: minion dies, boss moves, pot gets destroyed) and any when the server wants to verify the connection of a client.</w:t>
      </w:r>
    </w:p>
    <w:p w:rsidR="00785B2A" w:rsidRDefault="00785B2A" w:rsidP="00857965">
      <w:r>
        <w:t>For these purposes there will be three Message classes all inheriting from a generic parent.</w:t>
      </w:r>
    </w:p>
    <w:p w:rsidR="00D80696" w:rsidRDefault="00D80696" w:rsidP="00785B2A">
      <w:pPr>
        <w:pStyle w:val="Heading2"/>
      </w:pPr>
    </w:p>
    <w:p w:rsidR="00D80696" w:rsidRPr="00D80696" w:rsidRDefault="00D80696" w:rsidP="00D80696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>
        <w:br w:type="page"/>
      </w:r>
    </w:p>
    <w:p w:rsidR="00785B2A" w:rsidRDefault="00785B2A" w:rsidP="00785B2A">
      <w:pPr>
        <w:pStyle w:val="Heading2"/>
      </w:pPr>
      <w:bookmarkStart w:id="22" w:name="_Toc410562686"/>
      <w:r>
        <w:lastRenderedPageBreak/>
        <w:t>Message class</w:t>
      </w:r>
      <w:bookmarkEnd w:id="22"/>
    </w:p>
    <w:p w:rsidR="00785B2A" w:rsidRDefault="00785B2A" w:rsidP="00785B2A">
      <w:r>
        <w:t>This is a generic Message which will never be used for functional communication between the server and the client, but only as a base for the three other Message types.</w:t>
      </w:r>
      <w:r w:rsidR="00FF2F1A">
        <w:t xml:space="preserve"> It only holds a message_type variable which will be used to differentiate the three different message types for the server.</w:t>
      </w:r>
    </w:p>
    <w:bookmarkStart w:id="23" w:name="_Toc410562687"/>
    <w:p w:rsidR="00785B2A" w:rsidRDefault="00785B2A" w:rsidP="00785B2A">
      <w:pPr>
        <w:pStyle w:val="Heading3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D03FA7" wp14:editId="6826DDF4">
                <wp:simplePos x="0" y="0"/>
                <wp:positionH relativeFrom="margin">
                  <wp:align>right</wp:align>
                </wp:positionH>
                <wp:positionV relativeFrom="paragraph">
                  <wp:posOffset>232713</wp:posOffset>
                </wp:positionV>
                <wp:extent cx="5932170" cy="731520"/>
                <wp:effectExtent l="0" t="0" r="1143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731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>class Message</w:t>
                            </w:r>
                          </w:p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message_type</w:t>
                            </w:r>
                          </w:p>
                          <w:p w:rsidR="005D4EF1" w:rsidRPr="00785B2A" w:rsidRDefault="005D4EF1" w:rsidP="00785B2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785B2A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3FA7" id="_x0000_s1032" type="#_x0000_t202" style="position:absolute;margin-left:415.9pt;margin-top:18.3pt;width:467.1pt;height:57.6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>class Message</w:t>
                      </w:r>
                    </w:p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 xml:space="preserve">        message_type</w:t>
                      </w:r>
                    </w:p>
                    <w:p w:rsidR="005D4EF1" w:rsidRPr="00785B2A" w:rsidRDefault="005D4EF1" w:rsidP="00785B2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785B2A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23"/>
    </w:p>
    <w:p w:rsidR="00785B2A" w:rsidRDefault="001D4909" w:rsidP="001D4909">
      <w:pPr>
        <w:pStyle w:val="Heading2"/>
      </w:pPr>
      <w:bookmarkStart w:id="24" w:name="_Toc410562688"/>
      <w:r>
        <w:t>EntityMessage class</w:t>
      </w:r>
      <w:bookmarkEnd w:id="24"/>
    </w:p>
    <w:p w:rsidR="001D4909" w:rsidRDefault="001D4909" w:rsidP="001D4909">
      <w:r>
        <w:t>This class is used for all messages concerning entities in the game environment and will be the most heavily used. It has four</w:t>
      </w:r>
      <w:r w:rsidR="00B260A6">
        <w:t xml:space="preserve"> native</w:t>
      </w:r>
      <w:r>
        <w:t xml:space="preserve"> variables:</w:t>
      </w:r>
    </w:p>
    <w:p w:rsidR="001D4909" w:rsidRPr="001D4909" w:rsidRDefault="001D4909" w:rsidP="001D4909">
      <w:pPr>
        <w:pStyle w:val="ListParagraph"/>
        <w:numPr>
          <w:ilvl w:val="0"/>
          <w:numId w:val="11"/>
        </w:numPr>
      </w:pPr>
      <w:r>
        <w:rPr>
          <w:sz w:val="18"/>
        </w:rPr>
        <w:t>entity_event</w:t>
      </w:r>
    </w:p>
    <w:p w:rsidR="00171A8E" w:rsidRPr="00171A8E" w:rsidRDefault="001D4909" w:rsidP="00171A8E">
      <w:pPr>
        <w:pStyle w:val="ListParagraph"/>
        <w:numPr>
          <w:ilvl w:val="1"/>
          <w:numId w:val="11"/>
        </w:numPr>
      </w:pPr>
      <w:r>
        <w:rPr>
          <w:sz w:val="18"/>
        </w:rPr>
        <w:t xml:space="preserve">Describes the event of that prompted </w:t>
      </w:r>
      <w:r w:rsidR="00171A8E">
        <w:rPr>
          <w:sz w:val="18"/>
        </w:rPr>
        <w:t>this message to be sent</w:t>
      </w:r>
      <w:r w:rsidR="00B260A6">
        <w:rPr>
          <w:sz w:val="18"/>
        </w:rPr>
        <w:t>. It</w:t>
      </w:r>
      <w:r w:rsidR="00171A8E">
        <w:rPr>
          <w:sz w:val="18"/>
        </w:rPr>
        <w:t xml:space="preserve"> can either be Create, Delete or Update</w:t>
      </w:r>
      <w:r w:rsidR="00B260A6">
        <w:rPr>
          <w:sz w:val="18"/>
        </w:rPr>
        <w:t>.</w:t>
      </w:r>
    </w:p>
    <w:p w:rsidR="00171A8E" w:rsidRPr="00171A8E" w:rsidRDefault="00171A8E" w:rsidP="00171A8E">
      <w:pPr>
        <w:pStyle w:val="ListParagraph"/>
        <w:numPr>
          <w:ilvl w:val="0"/>
          <w:numId w:val="11"/>
        </w:numPr>
      </w:pPr>
      <w:r>
        <w:rPr>
          <w:sz w:val="18"/>
        </w:rPr>
        <w:t>entity_ID</w:t>
      </w:r>
    </w:p>
    <w:p w:rsidR="00171A8E" w:rsidRDefault="00171A8E" w:rsidP="00171A8E">
      <w:pPr>
        <w:pStyle w:val="ListParagraph"/>
        <w:numPr>
          <w:ilvl w:val="1"/>
          <w:numId w:val="11"/>
        </w:numPr>
        <w:rPr>
          <w:sz w:val="18"/>
        </w:rPr>
      </w:pPr>
      <w:r w:rsidRPr="00171A8E">
        <w:rPr>
          <w:sz w:val="18"/>
        </w:rPr>
        <w:t>The unique descriptor of</w:t>
      </w:r>
      <w:r>
        <w:rPr>
          <w:sz w:val="18"/>
        </w:rPr>
        <w:t xml:space="preserve"> the entity being updated</w:t>
      </w:r>
    </w:p>
    <w:p w:rsidR="00171A8E" w:rsidRDefault="00171A8E" w:rsidP="00171A8E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entity_value</w:t>
      </w:r>
    </w:p>
    <w:p w:rsidR="00171A8E" w:rsidRDefault="00171A8E" w:rsidP="00171A8E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The value of the entity being changed.</w:t>
      </w:r>
    </w:p>
    <w:p w:rsidR="00171A8E" w:rsidRDefault="00171A8E" w:rsidP="00171A8E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If the event is an Update, this value will be one of the entities variables.</w:t>
      </w:r>
    </w:p>
    <w:p w:rsidR="00171A8E" w:rsidRDefault="00171A8E" w:rsidP="00171A8E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If the event is a Create, this value will be one of the Entity child classes.</w:t>
      </w:r>
    </w:p>
    <w:p w:rsidR="00171A8E" w:rsidRDefault="00171A8E" w:rsidP="00171A8E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>If this event is a Delete, this value will be NULL</w:t>
      </w:r>
      <w:r w:rsidR="00DE2EFD">
        <w:rPr>
          <w:sz w:val="18"/>
        </w:rPr>
        <w:t xml:space="preserve"> or something</w:t>
      </w:r>
      <w:r w:rsidR="00E17CEA">
        <w:rPr>
          <w:sz w:val="18"/>
        </w:rPr>
        <w:t xml:space="preserve"> of</w:t>
      </w:r>
      <w:r w:rsidR="00DE2EFD">
        <w:rPr>
          <w:sz w:val="18"/>
        </w:rPr>
        <w:t xml:space="preserve"> similar</w:t>
      </w:r>
      <w:r w:rsidR="00E17CEA">
        <w:rPr>
          <w:sz w:val="18"/>
        </w:rPr>
        <w:t xml:space="preserve"> meaning</w:t>
      </w:r>
      <w:r>
        <w:rPr>
          <w:sz w:val="18"/>
        </w:rPr>
        <w:t>.</w:t>
      </w:r>
    </w:p>
    <w:p w:rsidR="000A7A86" w:rsidRDefault="000A7A86" w:rsidP="000A7A86">
      <w:pPr>
        <w:pStyle w:val="ListParagraph"/>
        <w:numPr>
          <w:ilvl w:val="0"/>
          <w:numId w:val="11"/>
        </w:numPr>
        <w:rPr>
          <w:sz w:val="18"/>
        </w:rPr>
      </w:pPr>
      <w:r>
        <w:rPr>
          <w:sz w:val="18"/>
        </w:rPr>
        <w:t>entity_update</w:t>
      </w:r>
    </w:p>
    <w:p w:rsidR="000A7A86" w:rsidRDefault="000A7A86" w:rsidP="000A7A86">
      <w:pPr>
        <w:pStyle w:val="ListParagraph"/>
        <w:numPr>
          <w:ilvl w:val="1"/>
          <w:numId w:val="11"/>
        </w:numPr>
        <w:rPr>
          <w:sz w:val="18"/>
        </w:rPr>
      </w:pPr>
      <w:r>
        <w:rPr>
          <w:sz w:val="18"/>
        </w:rPr>
        <w:t>This variable will currently only be used for Update events. It lets the server know how much the specified value must be changed</w:t>
      </w:r>
    </w:p>
    <w:p w:rsidR="003073E8" w:rsidRDefault="003073E8" w:rsidP="003073E8">
      <w:pPr>
        <w:pStyle w:val="ListParagraph"/>
        <w:numPr>
          <w:ilvl w:val="2"/>
          <w:numId w:val="11"/>
        </w:numPr>
        <w:rPr>
          <w:sz w:val="18"/>
        </w:rPr>
      </w:pPr>
      <w:r>
        <w:rPr>
          <w:sz w:val="18"/>
        </w:rPr>
        <w:t xml:space="preserve">If the event is not an Update, this variable will be zero. This seems like a waste of a variable, but </w:t>
      </w:r>
      <w:r w:rsidR="001C7DDC">
        <w:rPr>
          <w:sz w:val="18"/>
        </w:rPr>
        <w:t>it is justified since the vast majority of Entity messages will be due to Update events.</w:t>
      </w:r>
    </w:p>
    <w:bookmarkStart w:id="25" w:name="_Toc410562689"/>
    <w:p w:rsidR="00500CD9" w:rsidRDefault="00500CD9" w:rsidP="00500CD9">
      <w:pPr>
        <w:pStyle w:val="Heading3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1DD63F" wp14:editId="31B10B59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932170" cy="1136650"/>
                <wp:effectExtent l="0" t="0" r="1143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13703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>class EntityMessage extends Message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entity_event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entity_ID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entity_value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entity_update</w:t>
                            </w:r>
                          </w:p>
                          <w:p w:rsidR="005D4EF1" w:rsidRPr="00500CD9" w:rsidRDefault="005D4EF1" w:rsidP="00500CD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00CD9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63F" id="_x0000_s1033" type="#_x0000_t202" style="position:absolute;margin-left:415.9pt;margin-top:17.35pt;width:467.1pt;height:89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>class EntityMessage extends Message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    entity_event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    entity_ID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    entity_value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 xml:space="preserve">        entity_update</w:t>
                      </w:r>
                    </w:p>
                    <w:p w:rsidR="005D4EF1" w:rsidRPr="00500CD9" w:rsidRDefault="005D4EF1" w:rsidP="00500CD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00CD9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25"/>
    </w:p>
    <w:p w:rsidR="00D80696" w:rsidRPr="00D80696" w:rsidRDefault="00D80696" w:rsidP="00D80696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>
        <w:br w:type="page"/>
      </w:r>
    </w:p>
    <w:p w:rsidR="00500CD9" w:rsidRDefault="00B260A6" w:rsidP="00B260A6">
      <w:pPr>
        <w:pStyle w:val="Heading2"/>
      </w:pPr>
      <w:bookmarkStart w:id="26" w:name="_Toc410562690"/>
      <w:r>
        <w:lastRenderedPageBreak/>
        <w:t>UserMessage class</w:t>
      </w:r>
      <w:bookmarkEnd w:id="26"/>
    </w:p>
    <w:p w:rsidR="00B260A6" w:rsidRDefault="00B260A6" w:rsidP="00B260A6">
      <w:r>
        <w:t>This class concerns all user-based events that must be communicated to all other users, but do not take place in the game environment. Whenever a user chats or when a user picks a vessel class, all other users must know about this event. This class has three native variables:</w:t>
      </w:r>
    </w:p>
    <w:p w:rsidR="00B260A6" w:rsidRPr="00B260A6" w:rsidRDefault="00B260A6" w:rsidP="00B260A6">
      <w:pPr>
        <w:pStyle w:val="ListParagraph"/>
        <w:numPr>
          <w:ilvl w:val="0"/>
          <w:numId w:val="13"/>
        </w:numPr>
      </w:pPr>
      <w:r>
        <w:rPr>
          <w:sz w:val="18"/>
        </w:rPr>
        <w:t>user_event</w:t>
      </w:r>
    </w:p>
    <w:p w:rsidR="003D08B6" w:rsidRPr="003D08B6" w:rsidRDefault="00B260A6" w:rsidP="003D08B6">
      <w:pPr>
        <w:pStyle w:val="ListParagraph"/>
        <w:numPr>
          <w:ilvl w:val="1"/>
          <w:numId w:val="13"/>
        </w:numPr>
      </w:pPr>
      <w:r>
        <w:rPr>
          <w:sz w:val="18"/>
        </w:rPr>
        <w:t xml:space="preserve">The event, triggered by the </w:t>
      </w:r>
      <w:r w:rsidR="003D08B6">
        <w:rPr>
          <w:sz w:val="18"/>
        </w:rPr>
        <w:t>user, which</w:t>
      </w:r>
      <w:r>
        <w:rPr>
          <w:sz w:val="18"/>
        </w:rPr>
        <w:t xml:space="preserve"> caused this message to be sent</w:t>
      </w:r>
      <w:r w:rsidR="003D08B6">
        <w:rPr>
          <w:sz w:val="18"/>
        </w:rPr>
        <w:t>. As there currently aren’t that many user-based events that could be sent, it is easy enough to have them each defined as a separate instance.</w:t>
      </w:r>
    </w:p>
    <w:p w:rsidR="003D08B6" w:rsidRPr="003D08B6" w:rsidRDefault="003D08B6" w:rsidP="003D08B6">
      <w:pPr>
        <w:pStyle w:val="ListParagraph"/>
        <w:numPr>
          <w:ilvl w:val="0"/>
          <w:numId w:val="13"/>
        </w:numPr>
      </w:pPr>
      <w:r>
        <w:rPr>
          <w:sz w:val="18"/>
        </w:rPr>
        <w:t>user_name</w:t>
      </w:r>
    </w:p>
    <w:p w:rsidR="003D08B6" w:rsidRPr="009C2185" w:rsidRDefault="003D08B6" w:rsidP="003D08B6">
      <w:pPr>
        <w:pStyle w:val="ListParagraph"/>
        <w:numPr>
          <w:ilvl w:val="1"/>
          <w:numId w:val="13"/>
        </w:numPr>
      </w:pPr>
      <w:r>
        <w:rPr>
          <w:sz w:val="18"/>
        </w:rPr>
        <w:t>A unique descriptor for th</w:t>
      </w:r>
      <w:r w:rsidR="009C2185">
        <w:rPr>
          <w:sz w:val="18"/>
        </w:rPr>
        <w:t>e user who triggered the event.</w:t>
      </w:r>
    </w:p>
    <w:p w:rsidR="009C2185" w:rsidRPr="009C2185" w:rsidRDefault="009C2185" w:rsidP="009C2185">
      <w:pPr>
        <w:pStyle w:val="ListParagraph"/>
        <w:numPr>
          <w:ilvl w:val="2"/>
          <w:numId w:val="13"/>
        </w:numPr>
      </w:pPr>
      <w:r>
        <w:rPr>
          <w:sz w:val="18"/>
        </w:rPr>
        <w:t>If the event was a Chat, the user’s name will appear before the text in the chat window and their Chat privileges will be checked.</w:t>
      </w:r>
    </w:p>
    <w:p w:rsidR="009C2185" w:rsidRPr="009C2185" w:rsidRDefault="009C2185" w:rsidP="009C2185">
      <w:pPr>
        <w:pStyle w:val="ListParagraph"/>
        <w:numPr>
          <w:ilvl w:val="2"/>
          <w:numId w:val="13"/>
        </w:numPr>
      </w:pPr>
      <w:r>
        <w:rPr>
          <w:sz w:val="18"/>
        </w:rPr>
        <w:t>If the event is a Class Selection, the user’s class will update.</w:t>
      </w:r>
    </w:p>
    <w:p w:rsidR="009C2185" w:rsidRPr="009C2185" w:rsidRDefault="009C2185" w:rsidP="009C2185">
      <w:pPr>
        <w:pStyle w:val="ListParagraph"/>
        <w:numPr>
          <w:ilvl w:val="0"/>
          <w:numId w:val="13"/>
        </w:numPr>
      </w:pPr>
      <w:r>
        <w:rPr>
          <w:sz w:val="18"/>
        </w:rPr>
        <w:t>user_data</w:t>
      </w:r>
    </w:p>
    <w:p w:rsidR="009C2185" w:rsidRPr="009C2185" w:rsidRDefault="009C2185" w:rsidP="009C2185">
      <w:pPr>
        <w:pStyle w:val="ListParagraph"/>
        <w:numPr>
          <w:ilvl w:val="1"/>
          <w:numId w:val="13"/>
        </w:numPr>
      </w:pPr>
      <w:r>
        <w:rPr>
          <w:sz w:val="18"/>
        </w:rPr>
        <w:t>The data associated with the specific event.</w:t>
      </w:r>
    </w:p>
    <w:p w:rsidR="009C2185" w:rsidRPr="009C2185" w:rsidRDefault="009C2185" w:rsidP="009C2185">
      <w:pPr>
        <w:pStyle w:val="ListParagraph"/>
        <w:numPr>
          <w:ilvl w:val="2"/>
          <w:numId w:val="13"/>
        </w:numPr>
      </w:pPr>
      <w:r>
        <w:rPr>
          <w:sz w:val="18"/>
        </w:rPr>
        <w:t>If the event is a Chat, the data will contain the text message.</w:t>
      </w:r>
    </w:p>
    <w:p w:rsidR="009C2185" w:rsidRPr="003E5D59" w:rsidRDefault="009C2185" w:rsidP="009C2185">
      <w:pPr>
        <w:pStyle w:val="ListParagraph"/>
        <w:numPr>
          <w:ilvl w:val="2"/>
          <w:numId w:val="13"/>
        </w:numPr>
      </w:pPr>
      <w:r>
        <w:rPr>
          <w:sz w:val="18"/>
        </w:rPr>
        <w:t>If the event is a Class Selection, the data will contain the name of the class type.</w:t>
      </w:r>
    </w:p>
    <w:bookmarkStart w:id="27" w:name="_Toc410562691"/>
    <w:p w:rsidR="003E5D59" w:rsidRDefault="003E5D59" w:rsidP="003E5D59">
      <w:pPr>
        <w:pStyle w:val="Heading3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0D34B7" wp14:editId="45AC3316">
                <wp:simplePos x="0" y="0"/>
                <wp:positionH relativeFrom="margin">
                  <wp:align>right</wp:align>
                </wp:positionH>
                <wp:positionV relativeFrom="paragraph">
                  <wp:posOffset>231444</wp:posOffset>
                </wp:positionV>
                <wp:extent cx="5932170" cy="1001395"/>
                <wp:effectExtent l="0" t="0" r="11430" b="273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0018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>class UserMessage extends Message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user_event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user_name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user_data</w:t>
                            </w:r>
                          </w:p>
                          <w:p w:rsidR="005D4EF1" w:rsidRPr="003E5D59" w:rsidRDefault="005D4EF1" w:rsidP="003E5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E5D59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34B7" id="Text Box 8" o:spid="_x0000_s1034" type="#_x0000_t202" style="position:absolute;margin-left:415.9pt;margin-top:18.2pt;width:467.1pt;height:78.8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>class UserMessage extends Message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 xml:space="preserve">        user_event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 xml:space="preserve">        user_name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 xml:space="preserve">        user_data</w:t>
                      </w:r>
                    </w:p>
                    <w:p w:rsidR="005D4EF1" w:rsidRPr="003E5D59" w:rsidRDefault="005D4EF1" w:rsidP="003E5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E5D59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27"/>
    </w:p>
    <w:p w:rsidR="00D80696" w:rsidRPr="00D80696" w:rsidRDefault="00D80696" w:rsidP="00D80696">
      <w:pPr>
        <w:rPr>
          <w:rFonts w:asciiTheme="majorHAnsi" w:eastAsiaTheme="majorEastAsia" w:hAnsiTheme="majorHAnsi" w:cstheme="majorBidi"/>
          <w:b/>
          <w:bCs/>
          <w:color w:val="B01513" w:themeColor="accent1"/>
          <w:sz w:val="26"/>
          <w:szCs w:val="26"/>
        </w:rPr>
      </w:pPr>
      <w:r>
        <w:br w:type="page"/>
      </w:r>
    </w:p>
    <w:p w:rsidR="003E5D59" w:rsidRDefault="005628CC" w:rsidP="005628CC">
      <w:pPr>
        <w:pStyle w:val="Heading2"/>
      </w:pPr>
      <w:bookmarkStart w:id="28" w:name="_Toc410562692"/>
      <w:r>
        <w:lastRenderedPageBreak/>
        <w:t>ConnectionMessage class</w:t>
      </w:r>
      <w:bookmarkEnd w:id="28"/>
    </w:p>
    <w:p w:rsidR="005628CC" w:rsidRDefault="005628CC" w:rsidP="005628CC">
      <w:r>
        <w:t>The responsibility of this class is to update the server with the connection status of the client.</w:t>
      </w:r>
      <w:r w:rsidR="00092807">
        <w:t xml:space="preserve"> It may be used nearly as much as the EntityMessage class depending on how often the Network team feels the server should be notified. It holds a single native variable:</w:t>
      </w:r>
    </w:p>
    <w:p w:rsidR="00092807" w:rsidRPr="00092807" w:rsidRDefault="00092807" w:rsidP="00092807">
      <w:pPr>
        <w:pStyle w:val="ListParagraph"/>
        <w:numPr>
          <w:ilvl w:val="0"/>
          <w:numId w:val="15"/>
        </w:numPr>
      </w:pPr>
      <w:r>
        <w:rPr>
          <w:sz w:val="18"/>
        </w:rPr>
        <w:t>connection_stable</w:t>
      </w:r>
    </w:p>
    <w:p w:rsidR="00092807" w:rsidRPr="00092807" w:rsidRDefault="00092807" w:rsidP="00092807">
      <w:pPr>
        <w:pStyle w:val="ListParagraph"/>
        <w:numPr>
          <w:ilvl w:val="1"/>
          <w:numId w:val="15"/>
        </w:numPr>
      </w:pPr>
      <w:r>
        <w:rPr>
          <w:sz w:val="18"/>
        </w:rPr>
        <w:t>A binary type used to tell the server the status of the connection between it and the client</w:t>
      </w:r>
    </w:p>
    <w:p w:rsidR="00092807" w:rsidRPr="00092807" w:rsidRDefault="00092807" w:rsidP="00092807">
      <w:pPr>
        <w:pStyle w:val="ListParagraph"/>
        <w:numPr>
          <w:ilvl w:val="2"/>
          <w:numId w:val="15"/>
        </w:numPr>
      </w:pPr>
      <w:r>
        <w:rPr>
          <w:sz w:val="18"/>
        </w:rPr>
        <w:t>If connection_stable is true, the connection is still intact.</w:t>
      </w:r>
    </w:p>
    <w:p w:rsidR="00092807" w:rsidRPr="005932DE" w:rsidRDefault="00092807" w:rsidP="005932DE">
      <w:pPr>
        <w:pStyle w:val="ListParagraph"/>
        <w:numPr>
          <w:ilvl w:val="2"/>
          <w:numId w:val="15"/>
        </w:numPr>
      </w:pPr>
      <w:r>
        <w:rPr>
          <w:sz w:val="18"/>
        </w:rPr>
        <w:t>If connection_stable is false, the connection has encountered an error</w:t>
      </w:r>
      <w:r w:rsidRPr="005932DE">
        <w:rPr>
          <w:sz w:val="18"/>
        </w:rPr>
        <w:t>.</w:t>
      </w:r>
    </w:p>
    <w:bookmarkStart w:id="29" w:name="_Toc410562693"/>
    <w:p w:rsidR="005932DE" w:rsidRDefault="005932DE" w:rsidP="005932DE">
      <w:pPr>
        <w:pStyle w:val="Heading3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30AE54" wp14:editId="389CB677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32170" cy="731520"/>
                <wp:effectExtent l="0" t="0" r="11430" b="1143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731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>class ConnectionMessage extends Message</w:t>
                            </w:r>
                          </w:p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>{</w:t>
                            </w:r>
                          </w:p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variables:</w:t>
                            </w:r>
                          </w:p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       connection_stable</w:t>
                            </w:r>
                          </w:p>
                          <w:p w:rsidR="005D4EF1" w:rsidRPr="005932DE" w:rsidRDefault="005D4EF1" w:rsidP="005932D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5932DE">
                              <w:rPr>
                                <w:rFonts w:ascii="Courier New" w:hAnsi="Courier New" w:cs="Courier New"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AE54" id="Text Box 9" o:spid="_x0000_s1035" type="#_x0000_t202" style="position:absolute;margin-left:415.9pt;margin-top:19pt;width:467.1pt;height:57.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" fillcolor="white [3201]" strokecolor="#b01513 [3204]" strokeweight="1.5pt">
                <v:stroke endcap="round"/>
                <v:textbox>
                  <w:txbxContent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>class ConnectionMessage extends Message</w:t>
                      </w:r>
                    </w:p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>{</w:t>
                      </w:r>
                    </w:p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 xml:space="preserve">    variables:</w:t>
                      </w:r>
                    </w:p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 xml:space="preserve">        connection_stable</w:t>
                      </w:r>
                    </w:p>
                    <w:p w:rsidR="005D4EF1" w:rsidRPr="005932DE" w:rsidRDefault="005D4EF1" w:rsidP="005932D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5932DE">
                        <w:rPr>
                          <w:rFonts w:ascii="Courier New" w:hAnsi="Courier New" w:cs="Courier New"/>
                          <w:sz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Pseudocode</w:t>
      </w:r>
      <w:bookmarkEnd w:id="29"/>
    </w:p>
    <w:p w:rsidR="005932DE" w:rsidRDefault="003C00E8" w:rsidP="003C00E8">
      <w:pPr>
        <w:pStyle w:val="Heading2"/>
      </w:pPr>
      <w:bookmarkStart w:id="30" w:name="_Toc410562694"/>
      <w:r>
        <w:t>Diagram</w:t>
      </w:r>
      <w:bookmarkEnd w:id="30"/>
    </w:p>
    <w:p w:rsidR="003C00E8" w:rsidRPr="003C00E8" w:rsidRDefault="0027754F" w:rsidP="003C00E8">
      <w:r>
        <w:object w:dxaOrig="12735" w:dyaOrig="5415">
          <v:shape id="_x0000_i1028" type="#_x0000_t75" style="width:468pt;height:198.75pt" o:ole="">
            <v:imagedata r:id="rId13" o:title=""/>
          </v:shape>
          <o:OLEObject Type="Embed" ProgID="Visio.Drawing.15" ShapeID="_x0000_i1028" DrawAspect="Content" ObjectID="_1484462576" r:id="rId14"/>
        </w:object>
      </w:r>
    </w:p>
    <w:sectPr w:rsidR="003C00E8" w:rsidRPr="003C00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2E85"/>
    <w:multiLevelType w:val="hybridMultilevel"/>
    <w:tmpl w:val="9D961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B3471"/>
    <w:multiLevelType w:val="hybridMultilevel"/>
    <w:tmpl w:val="100C0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72463"/>
    <w:multiLevelType w:val="hybridMultilevel"/>
    <w:tmpl w:val="3BB04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5668B"/>
    <w:multiLevelType w:val="hybridMultilevel"/>
    <w:tmpl w:val="83E45C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9409B"/>
    <w:multiLevelType w:val="hybridMultilevel"/>
    <w:tmpl w:val="91840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76D31"/>
    <w:multiLevelType w:val="hybridMultilevel"/>
    <w:tmpl w:val="67162D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D6387"/>
    <w:multiLevelType w:val="hybridMultilevel"/>
    <w:tmpl w:val="F8044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53A11"/>
    <w:multiLevelType w:val="hybridMultilevel"/>
    <w:tmpl w:val="D5E663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05172"/>
    <w:multiLevelType w:val="hybridMultilevel"/>
    <w:tmpl w:val="B4523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E64D8"/>
    <w:multiLevelType w:val="hybridMultilevel"/>
    <w:tmpl w:val="23CEFF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40552A"/>
    <w:multiLevelType w:val="hybridMultilevel"/>
    <w:tmpl w:val="DA1E2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812BA"/>
    <w:multiLevelType w:val="hybridMultilevel"/>
    <w:tmpl w:val="4A5E6B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C77A1"/>
    <w:multiLevelType w:val="hybridMultilevel"/>
    <w:tmpl w:val="48BA65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53B6E"/>
    <w:multiLevelType w:val="hybridMultilevel"/>
    <w:tmpl w:val="714869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12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8"/>
  </w:num>
  <w:num w:numId="14">
    <w:abstractNumId w:val="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01"/>
    <w:rsid w:val="0000691F"/>
    <w:rsid w:val="00010410"/>
    <w:rsid w:val="00032341"/>
    <w:rsid w:val="0006446E"/>
    <w:rsid w:val="0007412B"/>
    <w:rsid w:val="00092807"/>
    <w:rsid w:val="000A68F6"/>
    <w:rsid w:val="000A7A86"/>
    <w:rsid w:val="000D3E51"/>
    <w:rsid w:val="000E01F7"/>
    <w:rsid w:val="000E62F5"/>
    <w:rsid w:val="001000A7"/>
    <w:rsid w:val="00104176"/>
    <w:rsid w:val="00107807"/>
    <w:rsid w:val="00112A86"/>
    <w:rsid w:val="001231AA"/>
    <w:rsid w:val="001317D9"/>
    <w:rsid w:val="00140D0E"/>
    <w:rsid w:val="001455EC"/>
    <w:rsid w:val="00147DCD"/>
    <w:rsid w:val="00171A8E"/>
    <w:rsid w:val="00182BC8"/>
    <w:rsid w:val="001A0FD5"/>
    <w:rsid w:val="001C7B41"/>
    <w:rsid w:val="001C7DDC"/>
    <w:rsid w:val="001D4909"/>
    <w:rsid w:val="001E07B8"/>
    <w:rsid w:val="001E26DE"/>
    <w:rsid w:val="00213023"/>
    <w:rsid w:val="00215A7D"/>
    <w:rsid w:val="00226200"/>
    <w:rsid w:val="002450C8"/>
    <w:rsid w:val="00250815"/>
    <w:rsid w:val="00265317"/>
    <w:rsid w:val="0027754F"/>
    <w:rsid w:val="002A756B"/>
    <w:rsid w:val="002E62DB"/>
    <w:rsid w:val="002F4D6D"/>
    <w:rsid w:val="003073E8"/>
    <w:rsid w:val="00315F82"/>
    <w:rsid w:val="00321182"/>
    <w:rsid w:val="00347D85"/>
    <w:rsid w:val="00353CA0"/>
    <w:rsid w:val="00375859"/>
    <w:rsid w:val="00376E0D"/>
    <w:rsid w:val="0038049B"/>
    <w:rsid w:val="003901C6"/>
    <w:rsid w:val="003A60E7"/>
    <w:rsid w:val="003B0B88"/>
    <w:rsid w:val="003C00E8"/>
    <w:rsid w:val="003C0738"/>
    <w:rsid w:val="003C4B1C"/>
    <w:rsid w:val="003D08B6"/>
    <w:rsid w:val="003D156B"/>
    <w:rsid w:val="003E5D59"/>
    <w:rsid w:val="003F0997"/>
    <w:rsid w:val="00402913"/>
    <w:rsid w:val="0041430E"/>
    <w:rsid w:val="0043360F"/>
    <w:rsid w:val="00462E69"/>
    <w:rsid w:val="004848A9"/>
    <w:rsid w:val="00485132"/>
    <w:rsid w:val="004E220A"/>
    <w:rsid w:val="004E465E"/>
    <w:rsid w:val="00500CD9"/>
    <w:rsid w:val="00506C9A"/>
    <w:rsid w:val="00514E92"/>
    <w:rsid w:val="00527B84"/>
    <w:rsid w:val="005628CC"/>
    <w:rsid w:val="005737C0"/>
    <w:rsid w:val="00577FA6"/>
    <w:rsid w:val="00583E52"/>
    <w:rsid w:val="005932DE"/>
    <w:rsid w:val="005B6957"/>
    <w:rsid w:val="005D4EF1"/>
    <w:rsid w:val="005E0986"/>
    <w:rsid w:val="005E7CC1"/>
    <w:rsid w:val="0066587C"/>
    <w:rsid w:val="006B20C7"/>
    <w:rsid w:val="006D4E69"/>
    <w:rsid w:val="006E57C7"/>
    <w:rsid w:val="006F6433"/>
    <w:rsid w:val="00706BB9"/>
    <w:rsid w:val="00710150"/>
    <w:rsid w:val="0072483E"/>
    <w:rsid w:val="0073671D"/>
    <w:rsid w:val="00741626"/>
    <w:rsid w:val="00745C0D"/>
    <w:rsid w:val="00750FF8"/>
    <w:rsid w:val="0076489F"/>
    <w:rsid w:val="00765A1E"/>
    <w:rsid w:val="00782917"/>
    <w:rsid w:val="00785508"/>
    <w:rsid w:val="00785B2A"/>
    <w:rsid w:val="0079251A"/>
    <w:rsid w:val="007A09B4"/>
    <w:rsid w:val="007B67A9"/>
    <w:rsid w:val="007D0B02"/>
    <w:rsid w:val="007E2192"/>
    <w:rsid w:val="007E3B6B"/>
    <w:rsid w:val="00806C2F"/>
    <w:rsid w:val="00811347"/>
    <w:rsid w:val="00830322"/>
    <w:rsid w:val="00830A4C"/>
    <w:rsid w:val="00857965"/>
    <w:rsid w:val="00870A4E"/>
    <w:rsid w:val="00884CBE"/>
    <w:rsid w:val="0088600C"/>
    <w:rsid w:val="008942EC"/>
    <w:rsid w:val="008B25EC"/>
    <w:rsid w:val="008B4EEC"/>
    <w:rsid w:val="00907A19"/>
    <w:rsid w:val="00945074"/>
    <w:rsid w:val="0095083E"/>
    <w:rsid w:val="00965380"/>
    <w:rsid w:val="00997F0D"/>
    <w:rsid w:val="009A0024"/>
    <w:rsid w:val="009A7432"/>
    <w:rsid w:val="009C04EB"/>
    <w:rsid w:val="009C1989"/>
    <w:rsid w:val="009C2185"/>
    <w:rsid w:val="009D61BB"/>
    <w:rsid w:val="009E4782"/>
    <w:rsid w:val="00A153EB"/>
    <w:rsid w:val="00A20D7A"/>
    <w:rsid w:val="00A82A2B"/>
    <w:rsid w:val="00A91E87"/>
    <w:rsid w:val="00AC1BF3"/>
    <w:rsid w:val="00AD0A2B"/>
    <w:rsid w:val="00AD55B0"/>
    <w:rsid w:val="00AF28A1"/>
    <w:rsid w:val="00AF66FD"/>
    <w:rsid w:val="00B0287A"/>
    <w:rsid w:val="00B072FC"/>
    <w:rsid w:val="00B15D6B"/>
    <w:rsid w:val="00B17311"/>
    <w:rsid w:val="00B260A6"/>
    <w:rsid w:val="00B327E3"/>
    <w:rsid w:val="00B51688"/>
    <w:rsid w:val="00B735ED"/>
    <w:rsid w:val="00B80F69"/>
    <w:rsid w:val="00B87BA2"/>
    <w:rsid w:val="00B93E58"/>
    <w:rsid w:val="00BD37A8"/>
    <w:rsid w:val="00BE420A"/>
    <w:rsid w:val="00C35E30"/>
    <w:rsid w:val="00C91999"/>
    <w:rsid w:val="00C9381C"/>
    <w:rsid w:val="00CC0A66"/>
    <w:rsid w:val="00CC4F38"/>
    <w:rsid w:val="00CC67B0"/>
    <w:rsid w:val="00D12D77"/>
    <w:rsid w:val="00D33D31"/>
    <w:rsid w:val="00D345A8"/>
    <w:rsid w:val="00D450FF"/>
    <w:rsid w:val="00D802F1"/>
    <w:rsid w:val="00D80696"/>
    <w:rsid w:val="00D932E5"/>
    <w:rsid w:val="00DB73ED"/>
    <w:rsid w:val="00DD0B01"/>
    <w:rsid w:val="00DD61B2"/>
    <w:rsid w:val="00DE1DD4"/>
    <w:rsid w:val="00DE200B"/>
    <w:rsid w:val="00DE22DB"/>
    <w:rsid w:val="00DE2EFD"/>
    <w:rsid w:val="00E152E8"/>
    <w:rsid w:val="00E17CEA"/>
    <w:rsid w:val="00E23CBC"/>
    <w:rsid w:val="00E63F5C"/>
    <w:rsid w:val="00E7505E"/>
    <w:rsid w:val="00EF17B8"/>
    <w:rsid w:val="00EF361D"/>
    <w:rsid w:val="00EF6602"/>
    <w:rsid w:val="00F06674"/>
    <w:rsid w:val="00F14C5E"/>
    <w:rsid w:val="00F1728E"/>
    <w:rsid w:val="00F33711"/>
    <w:rsid w:val="00F90048"/>
    <w:rsid w:val="00FA0B23"/>
    <w:rsid w:val="00FA385E"/>
    <w:rsid w:val="00FB609E"/>
    <w:rsid w:val="00FC30FA"/>
    <w:rsid w:val="00FE0CE8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6FA92-68EB-4EF4-90CA-080F55C3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2E5"/>
  </w:style>
  <w:style w:type="paragraph" w:styleId="Heading1">
    <w:name w:val="heading 1"/>
    <w:basedOn w:val="Normal"/>
    <w:next w:val="Normal"/>
    <w:link w:val="Heading1Char"/>
    <w:uiPriority w:val="9"/>
    <w:qFormat/>
    <w:rsid w:val="00D93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932E5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2E5"/>
    <w:pPr>
      <w:spacing w:line="240" w:lineRule="auto"/>
    </w:pPr>
    <w:rPr>
      <w:b/>
      <w:bCs/>
      <w:color w:val="B01513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932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932E5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32E5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2E5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E5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E5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E5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E5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D932E5"/>
    <w:rPr>
      <w:b/>
      <w:bCs/>
      <w:i/>
      <w:iCs/>
      <w:color w:val="B0151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E5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E5"/>
    <w:rPr>
      <w:b/>
      <w:bCs/>
      <w:i/>
      <w:iCs/>
      <w:color w:val="B01513" w:themeColor="accent1"/>
    </w:rPr>
  </w:style>
  <w:style w:type="character" w:styleId="IntenseReference">
    <w:name w:val="Intense Reference"/>
    <w:basedOn w:val="DefaultParagraphFont"/>
    <w:uiPriority w:val="32"/>
    <w:qFormat/>
    <w:rsid w:val="00D932E5"/>
    <w:rPr>
      <w:b/>
      <w:bCs/>
      <w:smallCaps/>
      <w:color w:val="EA6312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D932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D932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32E5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932E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E5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2E5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932E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2E5"/>
    <w:rPr>
      <w:smallCaps/>
      <w:color w:val="EA6312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32E5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32E5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93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66FD"/>
    <w:pPr>
      <w:spacing w:after="100"/>
      <w:ind w:left="440"/>
    </w:pPr>
  </w:style>
  <w:style w:type="table" w:styleId="TableGrid">
    <w:name w:val="Table Grid"/>
    <w:basedOn w:val="TableNormal"/>
    <w:uiPriority w:val="39"/>
    <w:rsid w:val="005D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D4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CFDDC-D575-4A2A-8DA0-404A862D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1437</TotalTime>
  <Pages>12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</dc:creator>
  <cp:keywords/>
  <cp:lastModifiedBy>Chris Klassen</cp:lastModifiedBy>
  <cp:revision>166</cp:revision>
  <cp:lastPrinted>2015-02-01T22:02:00Z</cp:lastPrinted>
  <dcterms:created xsi:type="dcterms:W3CDTF">2015-01-31T03:17:00Z</dcterms:created>
  <dcterms:modified xsi:type="dcterms:W3CDTF">2015-02-03T17:56:00Z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